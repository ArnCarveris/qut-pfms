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Default="009975F2" w:rsidP="00990409">
      <w:pPr>
        <w:pStyle w:val="FigureTitle"/>
        <w:jc w:val="both"/>
        <w:rPr>
          <w:bCs/>
        </w:rPr>
      </w:pPr>
      <w:bookmarkStart w:id="0" w:name="_Toc310922053"/>
    </w:p>
    <w:p w:rsidR="009975F2" w:rsidRDefault="009975F2">
      <w:pPr>
        <w:pStyle w:val="FigureTitle"/>
        <w:rPr>
          <w:bCs/>
        </w:rPr>
      </w:pPr>
    </w:p>
    <w:p w:rsidR="009975F2" w:rsidRDefault="009975F2">
      <w:pPr>
        <w:pStyle w:val="FigureTitle"/>
        <w:rPr>
          <w:bCs/>
        </w:rPr>
      </w:pPr>
    </w:p>
    <w:p w:rsidR="009975F2" w:rsidRDefault="009975F2">
      <w:pPr>
        <w:pStyle w:val="FigureTitle"/>
        <w:rPr>
          <w:bCs/>
        </w:rPr>
      </w:pPr>
    </w:p>
    <w:p w:rsidR="009975F2" w:rsidRDefault="009975F2">
      <w:pPr>
        <w:pStyle w:val="BodyText2"/>
      </w:pPr>
      <w:r>
        <w:t xml:space="preserve">Title: </w:t>
      </w:r>
      <w:fldSimple w:instr=" DOCPROPERTY &quot;Category&quot;  \* MERGEFORMAT ">
        <w:r w:rsidR="00E033AF">
          <w:t>QUAS Project</w:t>
        </w:r>
      </w:fldSimple>
      <w:r>
        <w:t xml:space="preserve">, </w:t>
      </w:r>
      <w:fldSimple w:instr=" TITLE  \* MERGEFORMAT ">
        <w:r w:rsidR="00E033AF">
          <w:t>Predictive Flight Management System, Progress Report</w:t>
        </w:r>
      </w:fldSimple>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E033AF" w:rsidRPr="00E033AF">
          <w:rPr>
            <w:bCs/>
            <w:i/>
            <w:iCs/>
            <w:spacing w:val="100"/>
            <w:sz w:val="28"/>
          </w:rPr>
          <w:t>QUT Avionics</w:t>
        </w:r>
      </w:fldSimple>
      <w:r>
        <w:rPr>
          <w:bCs/>
          <w:i/>
          <w:iCs/>
          <w:spacing w:val="100"/>
          <w:sz w:val="28"/>
        </w:rPr>
        <w:t xml:space="preserve"> Project”</w:t>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pPr>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t>Prepared by</w:t>
      </w:r>
      <w: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AUTHOR  \* MERGEFORMAT ">
        <w:r w:rsidR="00E033AF" w:rsidRPr="00E033AF">
          <w:rPr>
            <w:rFonts w:ascii="Times" w:hAnsi="Times"/>
            <w:noProof/>
            <w:color w:val="auto"/>
            <w:sz w:val="20"/>
          </w:rPr>
          <w:t>Nicholas</w:t>
        </w:r>
        <w:r w:rsidR="00E033AF">
          <w:rPr>
            <w:noProof/>
          </w:rPr>
          <w:t xml:space="preserve"> </w:t>
        </w:r>
        <w:r w:rsidR="00E033AF" w:rsidRPr="00E033AF">
          <w:rPr>
            <w:rFonts w:ascii="Times" w:hAnsi="Times"/>
            <w:noProof/>
            <w:color w:val="auto"/>
            <w:sz w:val="20"/>
          </w:rPr>
          <w:t>Rutherford</w:t>
        </w:r>
      </w:fldSimple>
      <w:r w:rsidRPr="00843B98">
        <w:rPr>
          <w:rFonts w:ascii="Times" w:hAnsi="Times"/>
          <w:color w:val="auto"/>
          <w:sz w:val="20"/>
        </w:rPr>
        <w:t xml:space="preserve">, </w:t>
      </w:r>
      <w:fldSimple w:instr=" DOCPROPERTY &quot;Group&quot;  \* MERGEFORMAT ">
        <w:r w:rsidR="00E033AF" w:rsidRPr="00E033AF">
          <w:rPr>
            <w:rFonts w:ascii="Times" w:hAnsi="Times"/>
            <w:color w:val="auto"/>
            <w:sz w:val="20"/>
          </w:rPr>
          <w:t>PFMS, 2009</w:t>
        </w:r>
      </w:fldSimple>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43B98">
        <w:rPr>
          <w:color w:val="auto"/>
        </w:rPr>
        <w:t>Authorised for use by</w:t>
      </w:r>
      <w:r w:rsidRPr="00843B98">
        <w:rPr>
          <w:color w:val="auto"/>
        </w:rP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r w:rsidR="009D3C5F">
        <w:fldChar w:fldCharType="begin"/>
      </w:r>
      <w:r w:rsidR="009E210C">
        <w:instrText xml:space="preserve"> DOCPROPERTY  Client  \* MERGEFORMAT </w:instrText>
      </w:r>
      <w:r w:rsidR="009D3C5F">
        <w:fldChar w:fldCharType="separate"/>
      </w:r>
      <w:r w:rsidR="00E033AF" w:rsidRPr="00E033AF">
        <w:rPr>
          <w:rFonts w:ascii="Times" w:hAnsi="Times"/>
          <w:color w:val="auto"/>
          <w:sz w:val="20"/>
        </w:rPr>
        <w:t xml:space="preserve">Dr Luis </w:t>
      </w:r>
      <w:proofErr w:type="spellStart"/>
      <w:r w:rsidR="00E033AF" w:rsidRPr="00E033AF">
        <w:rPr>
          <w:rFonts w:ascii="Times" w:hAnsi="Times"/>
          <w:color w:val="auto"/>
          <w:sz w:val="20"/>
        </w:rPr>
        <w:t>Mejias</w:t>
      </w:r>
      <w:proofErr w:type="spellEnd"/>
      <w:r w:rsidR="009D3C5F">
        <w:fldChar w:fldCharType="end"/>
      </w:r>
      <w:r w:rsidRPr="00843B98">
        <w:rPr>
          <w:rFonts w:ascii="Times" w:hAnsi="Times"/>
          <w:color w:val="auto"/>
          <w:sz w:val="20"/>
        </w:rPr>
        <w:t>, Project Coordinator</w:t>
      </w:r>
    </w:p>
    <w:p w:rsidR="009975F2"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Pr="00843B98"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43B98">
        <w:rPr>
          <w:b/>
          <w:bCs/>
          <w:color w:val="auto"/>
        </w:rPr>
        <w:t>QUT Avionics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Queensland University of Technology</w:t>
      </w:r>
    </w:p>
    <w:p w:rsidR="009975F2" w:rsidRPr="00843B98"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S1110</w:t>
      </w:r>
      <w:r w:rsidR="009975F2"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Gardens Point Campus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Brisbane, Australia, 4001.</w:t>
      </w:r>
      <w:r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ab/>
      </w:r>
    </w:p>
    <w:p w:rsidR="009975F2" w:rsidRPr="00843B98"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43B98">
        <w:rPr>
          <w:color w:val="auto"/>
        </w:rPr>
        <w:t>Telephone</w:t>
      </w:r>
      <w:r w:rsidRPr="00843B98">
        <w:rPr>
          <w:color w:val="auto"/>
        </w:rPr>
        <w:tab/>
      </w:r>
      <w:r w:rsidR="00D20932" w:rsidRPr="00843B98">
        <w:rPr>
          <w:color w:val="auto"/>
        </w:rPr>
        <w:t xml:space="preserve">(+61 7) </w:t>
      </w:r>
      <w:r w:rsidR="00A96545" w:rsidRPr="00843B98">
        <w:rPr>
          <w:color w:val="auto"/>
        </w:rPr>
        <w:t>313</w:t>
      </w:r>
      <w:r w:rsidR="00A96545" w:rsidRPr="00843B98">
        <w:rPr>
          <w:rStyle w:val="Strong"/>
          <w:b w:val="0"/>
          <w:color w:val="auto"/>
        </w:rPr>
        <w:t>8 1411</w:t>
      </w:r>
    </w:p>
    <w:p w:rsidR="009975F2" w:rsidRPr="00843B98"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roofErr w:type="gramStart"/>
      <w:r w:rsidRPr="00843B98">
        <w:rPr>
          <w:color w:val="auto"/>
        </w:rPr>
        <w:t>e-mail</w:t>
      </w:r>
      <w:proofErr w:type="gramEnd"/>
      <w:r w:rsidRPr="00843B98">
        <w:rPr>
          <w:color w:val="auto"/>
        </w:rPr>
        <w:tab/>
      </w:r>
      <w:r w:rsidR="00A96545" w:rsidRPr="00843B98">
        <w:rPr>
          <w:color w:val="auto"/>
        </w:rPr>
        <w:t>luis.mejias@qut.edu.au</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framePr w:h="10581" w:hRule="exact" w:hSpace="181" w:wrap="around" w:vAnchor="page" w:hAnchor="page" w:x="1296" w:y="5651" w:anchorLock="1"/>
        <w:rPr>
          <w:color w:val="auto"/>
          <w:sz w:val="20"/>
        </w:rPr>
      </w:pPr>
      <w:r w:rsidRPr="00843B98">
        <w:rPr>
          <w:color w:val="auto"/>
          <w:sz w:val="20"/>
        </w:rPr>
        <w:t>This document is Copyright 200</w:t>
      </w:r>
      <w:r w:rsidR="00D20932" w:rsidRPr="00843B98">
        <w:rPr>
          <w:color w:val="auto"/>
          <w:sz w:val="20"/>
        </w:rPr>
        <w:t>8</w:t>
      </w:r>
      <w:r w:rsidRPr="00843B98">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jc w:val="center"/>
        <w:rPr>
          <w:color w:val="auto"/>
        </w:rPr>
      </w:pPr>
    </w:p>
    <w:p w:rsidR="009975F2" w:rsidRPr="00843B98" w:rsidRDefault="009975F2">
      <w:pPr>
        <w:jc w:val="center"/>
        <w:rPr>
          <w:color w:val="auto"/>
        </w:rPr>
      </w:pPr>
    </w:p>
    <w:p w:rsidR="009975F2" w:rsidRPr="00843B98" w:rsidRDefault="009975F2">
      <w:pPr>
        <w:jc w:val="center"/>
        <w:rPr>
          <w:bCs/>
          <w:color w:val="auto"/>
          <w:sz w:val="28"/>
        </w:rPr>
      </w:pPr>
    </w:p>
    <w:p w:rsidR="009975F2" w:rsidRPr="00843B98" w:rsidRDefault="009975F2">
      <w:pPr>
        <w:jc w:val="center"/>
        <w:rPr>
          <w:b/>
          <w:bCs/>
          <w:color w:val="auto"/>
          <w:sz w:val="28"/>
        </w:rPr>
      </w:pPr>
      <w:r w:rsidRPr="00843B98">
        <w:rPr>
          <w:b/>
          <w:bCs/>
          <w:color w:val="auto"/>
        </w:rPr>
        <w:t>Revision Record</w:t>
      </w:r>
    </w:p>
    <w:p w:rsidR="009975F2" w:rsidRPr="00843B98"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43B98">
        <w:tc>
          <w:tcPr>
            <w:tcW w:w="1808" w:type="dxa"/>
          </w:tcPr>
          <w:p w:rsidR="009975F2" w:rsidRPr="00843B98" w:rsidRDefault="009975F2">
            <w:pPr>
              <w:pStyle w:val="FigureTitle"/>
              <w:rPr>
                <w:color w:val="auto"/>
              </w:rPr>
            </w:pPr>
            <w:r w:rsidRPr="00843B98">
              <w:rPr>
                <w:color w:val="auto"/>
              </w:rPr>
              <w:t>Document Issue/Revision Status</w:t>
            </w:r>
          </w:p>
        </w:tc>
        <w:tc>
          <w:tcPr>
            <w:tcW w:w="4294" w:type="dxa"/>
          </w:tcPr>
          <w:p w:rsidR="009975F2" w:rsidRPr="00843B98" w:rsidRDefault="009975F2">
            <w:pPr>
              <w:jc w:val="center"/>
              <w:rPr>
                <w:b/>
                <w:color w:val="auto"/>
              </w:rPr>
            </w:pPr>
            <w:r w:rsidRPr="00843B98">
              <w:rPr>
                <w:b/>
                <w:color w:val="auto"/>
              </w:rPr>
              <w:t>Description of Change</w:t>
            </w:r>
          </w:p>
        </w:tc>
        <w:tc>
          <w:tcPr>
            <w:tcW w:w="1695" w:type="dxa"/>
          </w:tcPr>
          <w:p w:rsidR="009975F2" w:rsidRPr="00843B98" w:rsidRDefault="009975F2">
            <w:pPr>
              <w:ind w:left="-108" w:firstLine="108"/>
              <w:jc w:val="center"/>
              <w:rPr>
                <w:b/>
                <w:color w:val="auto"/>
              </w:rPr>
            </w:pPr>
            <w:r w:rsidRPr="00843B98">
              <w:rPr>
                <w:b/>
                <w:color w:val="auto"/>
              </w:rPr>
              <w:t>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1808" w:type="dxa"/>
          </w:tcPr>
          <w:p w:rsidR="009975F2" w:rsidRPr="00843B98" w:rsidRDefault="009D3C5F">
            <w:pPr>
              <w:spacing w:after="120"/>
              <w:jc w:val="center"/>
              <w:rPr>
                <w:color w:val="auto"/>
              </w:rPr>
            </w:pPr>
            <w:r>
              <w:fldChar w:fldCharType="begin"/>
            </w:r>
            <w:r w:rsidR="002A6001">
              <w:instrText xml:space="preserve"> DOCPROPERTY "Issue"  \* MERGEFORMAT </w:instrText>
            </w:r>
            <w:r>
              <w:fldChar w:fldCharType="separate"/>
            </w:r>
            <w:r w:rsidR="00E033AF" w:rsidRPr="00E033AF">
              <w:rPr>
                <w:color w:val="auto"/>
              </w:rPr>
              <w:t>1.0</w:t>
            </w:r>
            <w:r>
              <w:fldChar w:fldCharType="end"/>
            </w:r>
          </w:p>
        </w:tc>
        <w:tc>
          <w:tcPr>
            <w:tcW w:w="4294" w:type="dxa"/>
          </w:tcPr>
          <w:p w:rsidR="009975F2" w:rsidRPr="00843B98" w:rsidRDefault="009975F2">
            <w:pPr>
              <w:spacing w:after="120"/>
              <w:jc w:val="left"/>
              <w:rPr>
                <w:color w:val="auto"/>
              </w:rPr>
            </w:pPr>
            <w:r w:rsidRPr="00843B98">
              <w:rPr>
                <w:color w:val="auto"/>
              </w:rPr>
              <w:t>Initial Issue</w:t>
            </w:r>
          </w:p>
        </w:tc>
        <w:tc>
          <w:tcPr>
            <w:tcW w:w="1695" w:type="dxa"/>
          </w:tcPr>
          <w:p w:rsidR="009975F2" w:rsidRPr="00843B98" w:rsidRDefault="009D3C5F">
            <w:pPr>
              <w:spacing w:after="120"/>
              <w:jc w:val="center"/>
              <w:rPr>
                <w:color w:val="auto"/>
              </w:rPr>
            </w:pPr>
            <w:r>
              <w:fldChar w:fldCharType="begin"/>
            </w:r>
            <w:r w:rsidR="002A6001">
              <w:instrText xml:space="preserve"> DOCPROPERTY "Date completed"  \* MERGEFORMAT </w:instrText>
            </w:r>
            <w:r>
              <w:fldChar w:fldCharType="separate"/>
            </w:r>
            <w:r w:rsidR="00E033AF" w:rsidRPr="00E033AF">
              <w:rPr>
                <w:rFonts w:ascii="Times" w:hAnsi="Times"/>
                <w:color w:val="auto"/>
              </w:rPr>
              <w:t>11/09/2009</w:t>
            </w:r>
            <w:r>
              <w:fldChar w:fldCharType="end"/>
            </w:r>
          </w:p>
        </w:tc>
        <w:tc>
          <w:tcPr>
            <w:tcW w:w="1559" w:type="dxa"/>
          </w:tcPr>
          <w:p w:rsidR="009975F2" w:rsidRPr="00843B98" w:rsidRDefault="009D3C5F">
            <w:pPr>
              <w:spacing w:after="120"/>
              <w:jc w:val="center"/>
              <w:rPr>
                <w:color w:val="auto"/>
              </w:rPr>
            </w:pPr>
            <w:r>
              <w:fldChar w:fldCharType="begin"/>
            </w:r>
            <w:r w:rsidR="002A6001">
              <w:instrText xml:space="preserve"> DOCPROPERTY "Student_Manager"  \* MERGEFORMAT </w:instrText>
            </w:r>
            <w:r>
              <w:fldChar w:fldCharType="separate"/>
            </w:r>
            <w:r w:rsidR="00E033AF" w:rsidRPr="00E033AF">
              <w:rPr>
                <w:color w:val="auto"/>
              </w:rPr>
              <w:t>Nicholas Rutherford</w:t>
            </w:r>
            <w:r>
              <w:fldChar w:fldCharType="end"/>
            </w:r>
          </w:p>
        </w:tc>
      </w:tr>
    </w:tbl>
    <w:p w:rsidR="009975F2" w:rsidRPr="00843B98"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43B98" w:rsidRDefault="009975F2">
      <w:pPr>
        <w:jc w:val="center"/>
        <w:outlineLvl w:val="0"/>
        <w:rPr>
          <w:b/>
          <w:color w:val="auto"/>
        </w:rPr>
      </w:pPr>
      <w:r w:rsidRPr="00843B98">
        <w:rPr>
          <w:b/>
          <w:color w:val="auto"/>
        </w:rPr>
        <w:t>Distribution List</w:t>
      </w:r>
    </w:p>
    <w:p w:rsidR="009975F2" w:rsidRPr="00843B98"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43B98">
        <w:tc>
          <w:tcPr>
            <w:tcW w:w="2070" w:type="dxa"/>
          </w:tcPr>
          <w:p w:rsidR="009975F2" w:rsidRPr="00843B98" w:rsidRDefault="009975F2">
            <w:pPr>
              <w:jc w:val="center"/>
              <w:rPr>
                <w:b/>
                <w:color w:val="auto"/>
              </w:rPr>
            </w:pPr>
            <w:r w:rsidRPr="00843B98">
              <w:rPr>
                <w:b/>
                <w:color w:val="auto"/>
              </w:rPr>
              <w:t>Name</w:t>
            </w:r>
          </w:p>
        </w:tc>
        <w:tc>
          <w:tcPr>
            <w:tcW w:w="3919" w:type="dxa"/>
          </w:tcPr>
          <w:p w:rsidR="009975F2" w:rsidRPr="00843B98" w:rsidRDefault="009975F2">
            <w:pPr>
              <w:jc w:val="center"/>
              <w:rPr>
                <w:b/>
                <w:color w:val="auto"/>
              </w:rPr>
            </w:pPr>
            <w:r w:rsidRPr="00843B98">
              <w:rPr>
                <w:b/>
                <w:color w:val="auto"/>
              </w:rPr>
              <w:t>Affiliation</w:t>
            </w:r>
          </w:p>
        </w:tc>
        <w:tc>
          <w:tcPr>
            <w:tcW w:w="1808" w:type="dxa"/>
          </w:tcPr>
          <w:p w:rsidR="009975F2" w:rsidRPr="00843B98" w:rsidRDefault="009975F2">
            <w:pPr>
              <w:ind w:left="-108" w:firstLine="108"/>
              <w:jc w:val="center"/>
              <w:rPr>
                <w:b/>
                <w:color w:val="auto"/>
              </w:rPr>
            </w:pPr>
            <w:r w:rsidRPr="00843B98">
              <w:rPr>
                <w:b/>
                <w:color w:val="auto"/>
              </w:rPr>
              <w:t>Distribution 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2070" w:type="dxa"/>
          </w:tcPr>
          <w:p w:rsidR="009975F2" w:rsidRPr="00843B98" w:rsidRDefault="009975F2">
            <w:pPr>
              <w:spacing w:after="120"/>
              <w:jc w:val="center"/>
              <w:rPr>
                <w:rFonts w:ascii="Times" w:hAnsi="Times"/>
                <w:color w:val="auto"/>
              </w:rPr>
            </w:pPr>
            <w:r w:rsidRPr="00843B98">
              <w:rPr>
                <w:rFonts w:ascii="Times" w:hAnsi="Times"/>
                <w:color w:val="auto"/>
              </w:rPr>
              <w:t>Avionics Lab File Archive</w:t>
            </w:r>
          </w:p>
        </w:tc>
        <w:tc>
          <w:tcPr>
            <w:tcW w:w="3919" w:type="dxa"/>
          </w:tcPr>
          <w:p w:rsidR="009975F2" w:rsidRPr="00843B98" w:rsidRDefault="009975F2">
            <w:pPr>
              <w:spacing w:after="120"/>
              <w:jc w:val="left"/>
              <w:rPr>
                <w:rFonts w:ascii="Times" w:hAnsi="Times"/>
                <w:color w:val="auto"/>
              </w:rPr>
            </w:pPr>
            <w:r w:rsidRPr="00843B98">
              <w:rPr>
                <w:rFonts w:ascii="Times" w:hAnsi="Times"/>
                <w:color w:val="auto"/>
              </w:rPr>
              <w:t>QUT Avionics</w:t>
            </w:r>
          </w:p>
        </w:tc>
        <w:tc>
          <w:tcPr>
            <w:tcW w:w="1808" w:type="dxa"/>
          </w:tcPr>
          <w:p w:rsidR="009975F2" w:rsidRPr="00843B98" w:rsidRDefault="009D3C5F">
            <w:pPr>
              <w:spacing w:after="120"/>
              <w:jc w:val="center"/>
              <w:rPr>
                <w:rFonts w:ascii="Times" w:hAnsi="Times"/>
                <w:color w:val="auto"/>
              </w:rPr>
            </w:pPr>
            <w:r>
              <w:fldChar w:fldCharType="begin"/>
            </w:r>
            <w:r w:rsidR="002A6001">
              <w:instrText xml:space="preserve"> DOCPROPERTY "Date completed"  \* MERGEFORMAT </w:instrText>
            </w:r>
            <w:r>
              <w:fldChar w:fldCharType="separate"/>
            </w:r>
            <w:r w:rsidR="00E033AF" w:rsidRPr="00E033AF">
              <w:rPr>
                <w:color w:val="auto"/>
              </w:rPr>
              <w:t>11/09/2009</w:t>
            </w:r>
            <w:r>
              <w:fldChar w:fldCharType="end"/>
            </w:r>
          </w:p>
        </w:tc>
        <w:tc>
          <w:tcPr>
            <w:tcW w:w="1559" w:type="dxa"/>
          </w:tcPr>
          <w:p w:rsidR="009975F2" w:rsidRPr="00843B98" w:rsidRDefault="009D3C5F">
            <w:pPr>
              <w:spacing w:after="120"/>
              <w:jc w:val="center"/>
              <w:rPr>
                <w:rFonts w:ascii="Times" w:hAnsi="Times"/>
                <w:color w:val="auto"/>
              </w:rPr>
            </w:pPr>
            <w:r>
              <w:fldChar w:fldCharType="begin"/>
            </w:r>
            <w:r w:rsidR="002A6001">
              <w:instrText xml:space="preserve"> DOCPROPERTY "Student_Manager"  \* MERGEFORMAT </w:instrText>
            </w:r>
            <w:r>
              <w:fldChar w:fldCharType="separate"/>
            </w:r>
            <w:r w:rsidR="00E033AF" w:rsidRPr="00E033AF">
              <w:rPr>
                <w:color w:val="auto"/>
              </w:rPr>
              <w:t>Nicholas Rutherford</w:t>
            </w:r>
            <w:r>
              <w:fldChar w:fldCharType="end"/>
            </w:r>
          </w:p>
        </w:tc>
      </w:tr>
    </w:tbl>
    <w:p w:rsidR="009975F2" w:rsidRPr="00843B98" w:rsidRDefault="009975F2">
      <w:pPr>
        <w:jc w:val="left"/>
        <w:outlineLvl w:val="0"/>
        <w:rPr>
          <w:b/>
          <w:color w:val="auto"/>
          <w:sz w:val="28"/>
          <w:u w:val="single"/>
        </w:rPr>
      </w:pPr>
      <w:r w:rsidRPr="00843B98">
        <w:rPr>
          <w:b/>
          <w:color w:val="auto"/>
          <w:sz w:val="28"/>
          <w:u w:val="single"/>
        </w:rPr>
        <w:br w:type="page"/>
      </w:r>
    </w:p>
    <w:p w:rsidR="009975F2" w:rsidRDefault="00BF4409" w:rsidP="00BF440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color w:val="auto"/>
        </w:rPr>
      </w:pPr>
      <w:r>
        <w:rPr>
          <w:b/>
          <w:color w:val="auto"/>
        </w:rPr>
        <w:lastRenderedPageBreak/>
        <w:t>Abstract</w:t>
      </w:r>
    </w:p>
    <w:p w:rsidR="001874F1" w:rsidRDefault="001874F1" w:rsidP="001874F1">
      <w:pPr>
        <w:pStyle w:val="BodyText"/>
      </w:pPr>
      <w:r w:rsidRPr="00A73A6D">
        <w:t>The Predictive Flight Management System is a trajectory prediction system currently in development for the QUAS.</w:t>
      </w:r>
    </w:p>
    <w:p w:rsidR="001874F1" w:rsidRDefault="001874F1" w:rsidP="001874F1">
      <w:pPr>
        <w:pStyle w:val="BodyText"/>
      </w:pPr>
      <w:r>
        <w:t>The report explicitly detail</w:t>
      </w:r>
      <w:r w:rsidR="00A326B8">
        <w:t xml:space="preserve">s </w:t>
      </w:r>
      <w:r>
        <w:t xml:space="preserve">the progress made since Semester 1. </w:t>
      </w:r>
      <w:r w:rsidR="00E63A09">
        <w:t>The report details</w:t>
      </w:r>
      <w:r w:rsidR="0045061D">
        <w:t>,</w:t>
      </w:r>
      <w:r w:rsidR="00E63A09">
        <w:t xml:space="preserve"> the completion of HLO-2</w:t>
      </w:r>
      <w:r w:rsidR="00F20F94">
        <w:t xml:space="preserve"> and references the associated test document</w:t>
      </w:r>
      <w:r w:rsidR="00E63A09">
        <w:t xml:space="preserve">, the near completion of code development of HLO-3, and partial completion of HLO-4. </w:t>
      </w:r>
      <w:r>
        <w:t>It provides the methodologies undertaken to achieve HLO’s</w:t>
      </w:r>
      <w:r w:rsidR="00E63A09">
        <w:t>,</w:t>
      </w:r>
      <w:r>
        <w:t xml:space="preserve"> the current delays due to the balance of university work and implementation changes, reports on current status against milestones and provides a Gantt chart of the progress and planned future progress. </w:t>
      </w:r>
    </w:p>
    <w:p w:rsidR="001874F1" w:rsidRPr="004A09D3" w:rsidRDefault="001874F1" w:rsidP="001874F1">
      <w:pPr>
        <w:pStyle w:val="BodyText"/>
      </w:pPr>
      <w:r>
        <w:t xml:space="preserve">The report has </w:t>
      </w:r>
      <w:r w:rsidR="00A326B8">
        <w:t>concludes</w:t>
      </w:r>
      <w:r>
        <w:t xml:space="preserve"> that there is confidence that the project will be completed on time, and that current delays will be overcome by rescheduling working periods. The PFMS is to be tested and validated during the late September flight trials.</w:t>
      </w:r>
    </w:p>
    <w:p w:rsidR="009975F2" w:rsidRPr="00843B98" w:rsidRDefault="009975F2" w:rsidP="00144F91">
      <w:pPr>
        <w:spacing w:line="360" w:lineRule="auto"/>
        <w:rPr>
          <w:b/>
          <w:color w:val="auto"/>
          <w:sz w:val="28"/>
          <w:u w:val="single"/>
        </w:rPr>
      </w:pPr>
      <w:r w:rsidRPr="00843B98">
        <w:rPr>
          <w:b/>
          <w:color w:val="auto"/>
          <w:sz w:val="28"/>
          <w:u w:val="single"/>
        </w:rPr>
        <w:br w:type="page"/>
      </w:r>
    </w:p>
    <w:p w:rsidR="009975F2" w:rsidRPr="00843B98" w:rsidRDefault="009975F2">
      <w:pPr>
        <w:tabs>
          <w:tab w:val="left" w:pos="7371"/>
        </w:tabs>
        <w:jc w:val="center"/>
        <w:outlineLvl w:val="0"/>
        <w:rPr>
          <w:b/>
          <w:color w:val="auto"/>
        </w:rPr>
      </w:pPr>
      <w:r w:rsidRPr="00843B98">
        <w:rPr>
          <w:b/>
          <w:color w:val="auto"/>
        </w:rPr>
        <w:lastRenderedPageBreak/>
        <w:t>Table of Contents</w:t>
      </w:r>
    </w:p>
    <w:p w:rsidR="009975F2" w:rsidRPr="00843B98" w:rsidRDefault="009975F2">
      <w:pPr>
        <w:tabs>
          <w:tab w:val="left" w:pos="8505"/>
        </w:tabs>
        <w:rPr>
          <w:b/>
          <w:color w:val="auto"/>
          <w:u w:val="single"/>
        </w:rPr>
      </w:pPr>
      <w:proofErr w:type="gramStart"/>
      <w:r w:rsidRPr="00843B98">
        <w:rPr>
          <w:color w:val="auto"/>
        </w:rPr>
        <w:t>Paragraph</w:t>
      </w:r>
      <w:r w:rsidRPr="00843B98">
        <w:rPr>
          <w:noProof/>
          <w:webHidden/>
          <w:color w:val="auto"/>
        </w:rPr>
        <w:tab/>
      </w:r>
      <w:r w:rsidRPr="00843B98">
        <w:rPr>
          <w:color w:val="auto"/>
        </w:rPr>
        <w:t>Page No.</w:t>
      </w:r>
      <w:proofErr w:type="gramEnd"/>
    </w:p>
    <w:bookmarkEnd w:id="0"/>
    <w:p w:rsidR="009975F2" w:rsidRPr="00843B98" w:rsidRDefault="009975F2">
      <w:pPr>
        <w:rPr>
          <w:color w:val="auto"/>
        </w:rPr>
      </w:pPr>
    </w:p>
    <w:p w:rsidR="00E033AF" w:rsidRDefault="009D3C5F">
      <w:pPr>
        <w:pStyle w:val="TOC1"/>
        <w:tabs>
          <w:tab w:val="left" w:pos="480"/>
        </w:tabs>
        <w:rPr>
          <w:rFonts w:asciiTheme="minorHAnsi" w:eastAsiaTheme="minorEastAsia" w:hAnsiTheme="minorHAnsi" w:cstheme="minorBidi"/>
          <w:noProof/>
          <w:snapToGrid/>
          <w:color w:val="auto"/>
          <w:sz w:val="22"/>
          <w:szCs w:val="22"/>
          <w:lang w:eastAsia="zh-CN"/>
        </w:rPr>
      </w:pPr>
      <w:r w:rsidRPr="00843B98">
        <w:rPr>
          <w:b/>
          <w:color w:val="auto"/>
        </w:rPr>
        <w:fldChar w:fldCharType="begin"/>
      </w:r>
      <w:r w:rsidR="009975F2" w:rsidRPr="00843B98">
        <w:rPr>
          <w:b/>
          <w:color w:val="auto"/>
        </w:rPr>
        <w:instrText xml:space="preserve"> TOC \o "1-3" \h \z </w:instrText>
      </w:r>
      <w:r w:rsidRPr="00843B98">
        <w:rPr>
          <w:b/>
          <w:color w:val="auto"/>
        </w:rPr>
        <w:fldChar w:fldCharType="separate"/>
      </w:r>
      <w:hyperlink w:anchor="_Toc240435158" w:history="1">
        <w:r w:rsidR="00E033AF" w:rsidRPr="00FE5E7C">
          <w:rPr>
            <w:rStyle w:val="Hyperlink"/>
            <w:noProof/>
          </w:rPr>
          <w:t>1</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Introduction</w:t>
        </w:r>
        <w:r w:rsidR="00E033AF">
          <w:rPr>
            <w:noProof/>
            <w:webHidden/>
          </w:rPr>
          <w:tab/>
        </w:r>
        <w:r>
          <w:rPr>
            <w:noProof/>
            <w:webHidden/>
          </w:rPr>
          <w:fldChar w:fldCharType="begin"/>
        </w:r>
        <w:r w:rsidR="00E033AF">
          <w:rPr>
            <w:noProof/>
            <w:webHidden/>
          </w:rPr>
          <w:instrText xml:space="preserve"> PAGEREF _Toc240435158 \h </w:instrText>
        </w:r>
        <w:r>
          <w:rPr>
            <w:noProof/>
            <w:webHidden/>
          </w:rPr>
        </w:r>
        <w:r>
          <w:rPr>
            <w:noProof/>
            <w:webHidden/>
          </w:rPr>
          <w:fldChar w:fldCharType="separate"/>
        </w:r>
        <w:r w:rsidR="00A16195">
          <w:rPr>
            <w:noProof/>
            <w:webHidden/>
          </w:rPr>
          <w:t>6</w:t>
        </w:r>
        <w:r>
          <w:rPr>
            <w:noProof/>
            <w:webHidden/>
          </w:rPr>
          <w:fldChar w:fldCharType="end"/>
        </w:r>
      </w:hyperlink>
    </w:p>
    <w:p w:rsidR="00E033AF" w:rsidRDefault="009D3C5F">
      <w:pPr>
        <w:pStyle w:val="TOC2"/>
        <w:tabs>
          <w:tab w:val="left" w:pos="960"/>
        </w:tabs>
        <w:rPr>
          <w:rFonts w:asciiTheme="minorHAnsi" w:eastAsiaTheme="minorEastAsia" w:hAnsiTheme="minorHAnsi" w:cstheme="minorBidi"/>
          <w:noProof/>
          <w:snapToGrid/>
          <w:color w:val="auto"/>
          <w:sz w:val="22"/>
          <w:szCs w:val="22"/>
          <w:lang w:eastAsia="zh-CN"/>
        </w:rPr>
      </w:pPr>
      <w:hyperlink w:anchor="_Toc240435159" w:history="1">
        <w:r w:rsidR="00E033AF" w:rsidRPr="00FE5E7C">
          <w:rPr>
            <w:rStyle w:val="Hyperlink"/>
            <w:noProof/>
          </w:rPr>
          <w:t>1.1</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Scope</w:t>
        </w:r>
        <w:r w:rsidR="00E033AF">
          <w:rPr>
            <w:noProof/>
            <w:webHidden/>
          </w:rPr>
          <w:tab/>
        </w:r>
        <w:r>
          <w:rPr>
            <w:noProof/>
            <w:webHidden/>
          </w:rPr>
          <w:fldChar w:fldCharType="begin"/>
        </w:r>
        <w:r w:rsidR="00E033AF">
          <w:rPr>
            <w:noProof/>
            <w:webHidden/>
          </w:rPr>
          <w:instrText xml:space="preserve"> PAGEREF _Toc240435159 \h </w:instrText>
        </w:r>
        <w:r>
          <w:rPr>
            <w:noProof/>
            <w:webHidden/>
          </w:rPr>
        </w:r>
        <w:r>
          <w:rPr>
            <w:noProof/>
            <w:webHidden/>
          </w:rPr>
          <w:fldChar w:fldCharType="separate"/>
        </w:r>
        <w:r w:rsidR="00A16195">
          <w:rPr>
            <w:noProof/>
            <w:webHidden/>
          </w:rPr>
          <w:t>6</w:t>
        </w:r>
        <w:r>
          <w:rPr>
            <w:noProof/>
            <w:webHidden/>
          </w:rPr>
          <w:fldChar w:fldCharType="end"/>
        </w:r>
      </w:hyperlink>
    </w:p>
    <w:p w:rsidR="00E033AF" w:rsidRDefault="009D3C5F">
      <w:pPr>
        <w:pStyle w:val="TOC2"/>
        <w:tabs>
          <w:tab w:val="left" w:pos="960"/>
        </w:tabs>
        <w:rPr>
          <w:rFonts w:asciiTheme="minorHAnsi" w:eastAsiaTheme="minorEastAsia" w:hAnsiTheme="minorHAnsi" w:cstheme="minorBidi"/>
          <w:noProof/>
          <w:snapToGrid/>
          <w:color w:val="auto"/>
          <w:sz w:val="22"/>
          <w:szCs w:val="22"/>
          <w:lang w:eastAsia="zh-CN"/>
        </w:rPr>
      </w:pPr>
      <w:hyperlink w:anchor="_Toc240435160" w:history="1">
        <w:r w:rsidR="00E033AF" w:rsidRPr="00FE5E7C">
          <w:rPr>
            <w:rStyle w:val="Hyperlink"/>
            <w:noProof/>
          </w:rPr>
          <w:t>1.2</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Background</w:t>
        </w:r>
        <w:r w:rsidR="00E033AF">
          <w:rPr>
            <w:noProof/>
            <w:webHidden/>
          </w:rPr>
          <w:tab/>
        </w:r>
        <w:r>
          <w:rPr>
            <w:noProof/>
            <w:webHidden/>
          </w:rPr>
          <w:fldChar w:fldCharType="begin"/>
        </w:r>
        <w:r w:rsidR="00E033AF">
          <w:rPr>
            <w:noProof/>
            <w:webHidden/>
          </w:rPr>
          <w:instrText xml:space="preserve"> PAGEREF _Toc240435160 \h </w:instrText>
        </w:r>
        <w:r>
          <w:rPr>
            <w:noProof/>
            <w:webHidden/>
          </w:rPr>
        </w:r>
        <w:r>
          <w:rPr>
            <w:noProof/>
            <w:webHidden/>
          </w:rPr>
          <w:fldChar w:fldCharType="separate"/>
        </w:r>
        <w:r w:rsidR="00A16195">
          <w:rPr>
            <w:noProof/>
            <w:webHidden/>
          </w:rPr>
          <w:t>6</w:t>
        </w:r>
        <w:r>
          <w:rPr>
            <w:noProof/>
            <w:webHidden/>
          </w:rPr>
          <w:fldChar w:fldCharType="end"/>
        </w:r>
      </w:hyperlink>
    </w:p>
    <w:p w:rsidR="00E033AF" w:rsidRDefault="009D3C5F">
      <w:pPr>
        <w:pStyle w:val="TOC1"/>
        <w:tabs>
          <w:tab w:val="left" w:pos="480"/>
        </w:tabs>
        <w:rPr>
          <w:rFonts w:asciiTheme="minorHAnsi" w:eastAsiaTheme="minorEastAsia" w:hAnsiTheme="minorHAnsi" w:cstheme="minorBidi"/>
          <w:noProof/>
          <w:snapToGrid/>
          <w:color w:val="auto"/>
          <w:sz w:val="22"/>
          <w:szCs w:val="22"/>
          <w:lang w:eastAsia="zh-CN"/>
        </w:rPr>
      </w:pPr>
      <w:hyperlink w:anchor="_Toc240435161" w:history="1">
        <w:r w:rsidR="00E033AF" w:rsidRPr="00FE5E7C">
          <w:rPr>
            <w:rStyle w:val="Hyperlink"/>
            <w:noProof/>
          </w:rPr>
          <w:t>2</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Reference Documents</w:t>
        </w:r>
        <w:r w:rsidR="00E033AF">
          <w:rPr>
            <w:noProof/>
            <w:webHidden/>
          </w:rPr>
          <w:tab/>
        </w:r>
        <w:r>
          <w:rPr>
            <w:noProof/>
            <w:webHidden/>
          </w:rPr>
          <w:fldChar w:fldCharType="begin"/>
        </w:r>
        <w:r w:rsidR="00E033AF">
          <w:rPr>
            <w:noProof/>
            <w:webHidden/>
          </w:rPr>
          <w:instrText xml:space="preserve"> PAGEREF _Toc240435161 \h </w:instrText>
        </w:r>
        <w:r>
          <w:rPr>
            <w:noProof/>
            <w:webHidden/>
          </w:rPr>
        </w:r>
        <w:r>
          <w:rPr>
            <w:noProof/>
            <w:webHidden/>
          </w:rPr>
          <w:fldChar w:fldCharType="separate"/>
        </w:r>
        <w:r w:rsidR="00A16195">
          <w:rPr>
            <w:noProof/>
            <w:webHidden/>
          </w:rPr>
          <w:t>7</w:t>
        </w:r>
        <w:r>
          <w:rPr>
            <w:noProof/>
            <w:webHidden/>
          </w:rPr>
          <w:fldChar w:fldCharType="end"/>
        </w:r>
      </w:hyperlink>
    </w:p>
    <w:p w:rsidR="00E033AF" w:rsidRDefault="009D3C5F">
      <w:pPr>
        <w:pStyle w:val="TOC2"/>
        <w:tabs>
          <w:tab w:val="left" w:pos="960"/>
        </w:tabs>
        <w:rPr>
          <w:rFonts w:asciiTheme="minorHAnsi" w:eastAsiaTheme="minorEastAsia" w:hAnsiTheme="minorHAnsi" w:cstheme="minorBidi"/>
          <w:noProof/>
          <w:snapToGrid/>
          <w:color w:val="auto"/>
          <w:sz w:val="22"/>
          <w:szCs w:val="22"/>
          <w:lang w:eastAsia="zh-CN"/>
        </w:rPr>
      </w:pPr>
      <w:hyperlink w:anchor="_Toc240435162" w:history="1">
        <w:r w:rsidR="00E033AF" w:rsidRPr="00FE5E7C">
          <w:rPr>
            <w:rStyle w:val="Hyperlink"/>
            <w:noProof/>
          </w:rPr>
          <w:t>2.1</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QUT Avionics Documents</w:t>
        </w:r>
        <w:r w:rsidR="00E033AF">
          <w:rPr>
            <w:noProof/>
            <w:webHidden/>
          </w:rPr>
          <w:tab/>
        </w:r>
        <w:r>
          <w:rPr>
            <w:noProof/>
            <w:webHidden/>
          </w:rPr>
          <w:fldChar w:fldCharType="begin"/>
        </w:r>
        <w:r w:rsidR="00E033AF">
          <w:rPr>
            <w:noProof/>
            <w:webHidden/>
          </w:rPr>
          <w:instrText xml:space="preserve"> PAGEREF _Toc240435162 \h </w:instrText>
        </w:r>
        <w:r>
          <w:rPr>
            <w:noProof/>
            <w:webHidden/>
          </w:rPr>
        </w:r>
        <w:r>
          <w:rPr>
            <w:noProof/>
            <w:webHidden/>
          </w:rPr>
          <w:fldChar w:fldCharType="separate"/>
        </w:r>
        <w:r w:rsidR="00A16195">
          <w:rPr>
            <w:noProof/>
            <w:webHidden/>
          </w:rPr>
          <w:t>7</w:t>
        </w:r>
        <w:r>
          <w:rPr>
            <w:noProof/>
            <w:webHidden/>
          </w:rPr>
          <w:fldChar w:fldCharType="end"/>
        </w:r>
      </w:hyperlink>
    </w:p>
    <w:p w:rsidR="00E033AF" w:rsidRDefault="009D3C5F">
      <w:pPr>
        <w:pStyle w:val="TOC2"/>
        <w:tabs>
          <w:tab w:val="left" w:pos="960"/>
        </w:tabs>
        <w:rPr>
          <w:rFonts w:asciiTheme="minorHAnsi" w:eastAsiaTheme="minorEastAsia" w:hAnsiTheme="minorHAnsi" w:cstheme="minorBidi"/>
          <w:noProof/>
          <w:snapToGrid/>
          <w:color w:val="auto"/>
          <w:sz w:val="22"/>
          <w:szCs w:val="22"/>
          <w:lang w:eastAsia="zh-CN"/>
        </w:rPr>
      </w:pPr>
      <w:hyperlink w:anchor="_Toc240435163" w:history="1">
        <w:r w:rsidR="00E033AF" w:rsidRPr="00FE5E7C">
          <w:rPr>
            <w:rStyle w:val="Hyperlink"/>
            <w:noProof/>
          </w:rPr>
          <w:t>2.2</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Non-QUT Documents</w:t>
        </w:r>
        <w:r w:rsidR="00E033AF">
          <w:rPr>
            <w:noProof/>
            <w:webHidden/>
          </w:rPr>
          <w:tab/>
        </w:r>
        <w:r>
          <w:rPr>
            <w:noProof/>
            <w:webHidden/>
          </w:rPr>
          <w:fldChar w:fldCharType="begin"/>
        </w:r>
        <w:r w:rsidR="00E033AF">
          <w:rPr>
            <w:noProof/>
            <w:webHidden/>
          </w:rPr>
          <w:instrText xml:space="preserve"> PAGEREF _Toc240435163 \h </w:instrText>
        </w:r>
        <w:r>
          <w:rPr>
            <w:noProof/>
            <w:webHidden/>
          </w:rPr>
        </w:r>
        <w:r>
          <w:rPr>
            <w:noProof/>
            <w:webHidden/>
          </w:rPr>
          <w:fldChar w:fldCharType="separate"/>
        </w:r>
        <w:r w:rsidR="00A16195">
          <w:rPr>
            <w:noProof/>
            <w:webHidden/>
          </w:rPr>
          <w:t>7</w:t>
        </w:r>
        <w:r>
          <w:rPr>
            <w:noProof/>
            <w:webHidden/>
          </w:rPr>
          <w:fldChar w:fldCharType="end"/>
        </w:r>
      </w:hyperlink>
    </w:p>
    <w:p w:rsidR="00E033AF" w:rsidRDefault="009D3C5F">
      <w:pPr>
        <w:pStyle w:val="TOC1"/>
        <w:tabs>
          <w:tab w:val="left" w:pos="480"/>
        </w:tabs>
        <w:rPr>
          <w:rFonts w:asciiTheme="minorHAnsi" w:eastAsiaTheme="minorEastAsia" w:hAnsiTheme="minorHAnsi" w:cstheme="minorBidi"/>
          <w:noProof/>
          <w:snapToGrid/>
          <w:color w:val="auto"/>
          <w:sz w:val="22"/>
          <w:szCs w:val="22"/>
          <w:lang w:eastAsia="zh-CN"/>
        </w:rPr>
      </w:pPr>
      <w:hyperlink w:anchor="_Toc240435164" w:history="1">
        <w:r w:rsidR="00E033AF" w:rsidRPr="00FE5E7C">
          <w:rPr>
            <w:rStyle w:val="Hyperlink"/>
            <w:noProof/>
          </w:rPr>
          <w:t>3</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Project Summary</w:t>
        </w:r>
        <w:r w:rsidR="00E033AF">
          <w:rPr>
            <w:noProof/>
            <w:webHidden/>
          </w:rPr>
          <w:tab/>
        </w:r>
        <w:r>
          <w:rPr>
            <w:noProof/>
            <w:webHidden/>
          </w:rPr>
          <w:fldChar w:fldCharType="begin"/>
        </w:r>
        <w:r w:rsidR="00E033AF">
          <w:rPr>
            <w:noProof/>
            <w:webHidden/>
          </w:rPr>
          <w:instrText xml:space="preserve"> PAGEREF _Toc240435164 \h </w:instrText>
        </w:r>
        <w:r>
          <w:rPr>
            <w:noProof/>
            <w:webHidden/>
          </w:rPr>
        </w:r>
        <w:r>
          <w:rPr>
            <w:noProof/>
            <w:webHidden/>
          </w:rPr>
          <w:fldChar w:fldCharType="separate"/>
        </w:r>
        <w:r w:rsidR="00A16195">
          <w:rPr>
            <w:noProof/>
            <w:webHidden/>
          </w:rPr>
          <w:t>8</w:t>
        </w:r>
        <w:r>
          <w:rPr>
            <w:noProof/>
            <w:webHidden/>
          </w:rPr>
          <w:fldChar w:fldCharType="end"/>
        </w:r>
      </w:hyperlink>
    </w:p>
    <w:p w:rsidR="00E033AF" w:rsidRDefault="009D3C5F">
      <w:pPr>
        <w:pStyle w:val="TOC1"/>
        <w:tabs>
          <w:tab w:val="left" w:pos="480"/>
        </w:tabs>
        <w:rPr>
          <w:rFonts w:asciiTheme="minorHAnsi" w:eastAsiaTheme="minorEastAsia" w:hAnsiTheme="minorHAnsi" w:cstheme="minorBidi"/>
          <w:noProof/>
          <w:snapToGrid/>
          <w:color w:val="auto"/>
          <w:sz w:val="22"/>
          <w:szCs w:val="22"/>
          <w:lang w:eastAsia="zh-CN"/>
        </w:rPr>
      </w:pPr>
      <w:hyperlink w:anchor="_Toc240435165" w:history="1">
        <w:r w:rsidR="00E033AF" w:rsidRPr="00FE5E7C">
          <w:rPr>
            <w:rStyle w:val="Hyperlink"/>
            <w:noProof/>
          </w:rPr>
          <w:t>4</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Semester Progress</w:t>
        </w:r>
        <w:r w:rsidR="00E033AF">
          <w:rPr>
            <w:noProof/>
            <w:webHidden/>
          </w:rPr>
          <w:tab/>
        </w:r>
        <w:r>
          <w:rPr>
            <w:noProof/>
            <w:webHidden/>
          </w:rPr>
          <w:fldChar w:fldCharType="begin"/>
        </w:r>
        <w:r w:rsidR="00E033AF">
          <w:rPr>
            <w:noProof/>
            <w:webHidden/>
          </w:rPr>
          <w:instrText xml:space="preserve"> PAGEREF _Toc240435165 \h </w:instrText>
        </w:r>
        <w:r>
          <w:rPr>
            <w:noProof/>
            <w:webHidden/>
          </w:rPr>
        </w:r>
        <w:r>
          <w:rPr>
            <w:noProof/>
            <w:webHidden/>
          </w:rPr>
          <w:fldChar w:fldCharType="separate"/>
        </w:r>
        <w:r w:rsidR="00A16195">
          <w:rPr>
            <w:noProof/>
            <w:webHidden/>
          </w:rPr>
          <w:t>9</w:t>
        </w:r>
        <w:r>
          <w:rPr>
            <w:noProof/>
            <w:webHidden/>
          </w:rPr>
          <w:fldChar w:fldCharType="end"/>
        </w:r>
      </w:hyperlink>
    </w:p>
    <w:p w:rsidR="00E033AF" w:rsidRDefault="009D3C5F">
      <w:pPr>
        <w:pStyle w:val="TOC2"/>
        <w:tabs>
          <w:tab w:val="left" w:pos="960"/>
        </w:tabs>
        <w:rPr>
          <w:rFonts w:asciiTheme="minorHAnsi" w:eastAsiaTheme="minorEastAsia" w:hAnsiTheme="minorHAnsi" w:cstheme="minorBidi"/>
          <w:noProof/>
          <w:snapToGrid/>
          <w:color w:val="auto"/>
          <w:sz w:val="22"/>
          <w:szCs w:val="22"/>
          <w:lang w:eastAsia="zh-CN"/>
        </w:rPr>
      </w:pPr>
      <w:hyperlink w:anchor="_Toc240435166" w:history="1">
        <w:r w:rsidR="00E033AF" w:rsidRPr="00FE5E7C">
          <w:rPr>
            <w:rStyle w:val="Hyperlink"/>
            <w:noProof/>
          </w:rPr>
          <w:t>4.1</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Completion of HLO-2</w:t>
        </w:r>
        <w:r w:rsidR="00E033AF">
          <w:rPr>
            <w:noProof/>
            <w:webHidden/>
          </w:rPr>
          <w:tab/>
        </w:r>
        <w:r>
          <w:rPr>
            <w:noProof/>
            <w:webHidden/>
          </w:rPr>
          <w:fldChar w:fldCharType="begin"/>
        </w:r>
        <w:r w:rsidR="00E033AF">
          <w:rPr>
            <w:noProof/>
            <w:webHidden/>
          </w:rPr>
          <w:instrText xml:space="preserve"> PAGEREF _Toc240435166 \h </w:instrText>
        </w:r>
        <w:r>
          <w:rPr>
            <w:noProof/>
            <w:webHidden/>
          </w:rPr>
        </w:r>
        <w:r>
          <w:rPr>
            <w:noProof/>
            <w:webHidden/>
          </w:rPr>
          <w:fldChar w:fldCharType="separate"/>
        </w:r>
        <w:r w:rsidR="00A16195">
          <w:rPr>
            <w:noProof/>
            <w:webHidden/>
          </w:rPr>
          <w:t>9</w:t>
        </w:r>
        <w:r>
          <w:rPr>
            <w:noProof/>
            <w:webHidden/>
          </w:rPr>
          <w:fldChar w:fldCharType="end"/>
        </w:r>
      </w:hyperlink>
    </w:p>
    <w:p w:rsidR="00E033AF" w:rsidRDefault="009D3C5F">
      <w:pPr>
        <w:pStyle w:val="TOC2"/>
        <w:tabs>
          <w:tab w:val="left" w:pos="960"/>
        </w:tabs>
        <w:rPr>
          <w:rFonts w:asciiTheme="minorHAnsi" w:eastAsiaTheme="minorEastAsia" w:hAnsiTheme="minorHAnsi" w:cstheme="minorBidi"/>
          <w:noProof/>
          <w:snapToGrid/>
          <w:color w:val="auto"/>
          <w:sz w:val="22"/>
          <w:szCs w:val="22"/>
          <w:lang w:eastAsia="zh-CN"/>
        </w:rPr>
      </w:pPr>
      <w:hyperlink w:anchor="_Toc240435167" w:history="1">
        <w:r w:rsidR="00E033AF" w:rsidRPr="00FE5E7C">
          <w:rPr>
            <w:rStyle w:val="Hyperlink"/>
            <w:noProof/>
          </w:rPr>
          <w:t>4.2</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Progress on HLO-3</w:t>
        </w:r>
        <w:r w:rsidR="00E033AF">
          <w:rPr>
            <w:noProof/>
            <w:webHidden/>
          </w:rPr>
          <w:tab/>
        </w:r>
        <w:r>
          <w:rPr>
            <w:noProof/>
            <w:webHidden/>
          </w:rPr>
          <w:fldChar w:fldCharType="begin"/>
        </w:r>
        <w:r w:rsidR="00E033AF">
          <w:rPr>
            <w:noProof/>
            <w:webHidden/>
          </w:rPr>
          <w:instrText xml:space="preserve"> PAGEREF _Toc240435167 \h </w:instrText>
        </w:r>
        <w:r>
          <w:rPr>
            <w:noProof/>
            <w:webHidden/>
          </w:rPr>
        </w:r>
        <w:r>
          <w:rPr>
            <w:noProof/>
            <w:webHidden/>
          </w:rPr>
          <w:fldChar w:fldCharType="separate"/>
        </w:r>
        <w:r w:rsidR="00A16195">
          <w:rPr>
            <w:noProof/>
            <w:webHidden/>
          </w:rPr>
          <w:t>9</w:t>
        </w:r>
        <w:r>
          <w:rPr>
            <w:noProof/>
            <w:webHidden/>
          </w:rPr>
          <w:fldChar w:fldCharType="end"/>
        </w:r>
      </w:hyperlink>
    </w:p>
    <w:p w:rsidR="00E033AF" w:rsidRDefault="009D3C5F">
      <w:pPr>
        <w:pStyle w:val="TOC2"/>
        <w:tabs>
          <w:tab w:val="left" w:pos="960"/>
        </w:tabs>
        <w:rPr>
          <w:rFonts w:asciiTheme="minorHAnsi" w:eastAsiaTheme="minorEastAsia" w:hAnsiTheme="minorHAnsi" w:cstheme="minorBidi"/>
          <w:noProof/>
          <w:snapToGrid/>
          <w:color w:val="auto"/>
          <w:sz w:val="22"/>
          <w:szCs w:val="22"/>
          <w:lang w:eastAsia="zh-CN"/>
        </w:rPr>
      </w:pPr>
      <w:hyperlink w:anchor="_Toc240435168" w:history="1">
        <w:r w:rsidR="00E033AF" w:rsidRPr="00FE5E7C">
          <w:rPr>
            <w:rStyle w:val="Hyperlink"/>
            <w:noProof/>
          </w:rPr>
          <w:t>4.3</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Progress on HLO-4</w:t>
        </w:r>
        <w:r w:rsidR="00E033AF">
          <w:rPr>
            <w:noProof/>
            <w:webHidden/>
          </w:rPr>
          <w:tab/>
        </w:r>
        <w:r>
          <w:rPr>
            <w:noProof/>
            <w:webHidden/>
          </w:rPr>
          <w:fldChar w:fldCharType="begin"/>
        </w:r>
        <w:r w:rsidR="00E033AF">
          <w:rPr>
            <w:noProof/>
            <w:webHidden/>
          </w:rPr>
          <w:instrText xml:space="preserve"> PAGEREF _Toc240435168 \h </w:instrText>
        </w:r>
        <w:r>
          <w:rPr>
            <w:noProof/>
            <w:webHidden/>
          </w:rPr>
        </w:r>
        <w:r>
          <w:rPr>
            <w:noProof/>
            <w:webHidden/>
          </w:rPr>
          <w:fldChar w:fldCharType="separate"/>
        </w:r>
        <w:r w:rsidR="00A16195">
          <w:rPr>
            <w:noProof/>
            <w:webHidden/>
          </w:rPr>
          <w:t>10</w:t>
        </w:r>
        <w:r>
          <w:rPr>
            <w:noProof/>
            <w:webHidden/>
          </w:rPr>
          <w:fldChar w:fldCharType="end"/>
        </w:r>
      </w:hyperlink>
    </w:p>
    <w:p w:rsidR="00E033AF" w:rsidRDefault="009D3C5F">
      <w:pPr>
        <w:pStyle w:val="TOC2"/>
        <w:tabs>
          <w:tab w:val="left" w:pos="960"/>
        </w:tabs>
        <w:rPr>
          <w:rFonts w:asciiTheme="minorHAnsi" w:eastAsiaTheme="minorEastAsia" w:hAnsiTheme="minorHAnsi" w:cstheme="minorBidi"/>
          <w:noProof/>
          <w:snapToGrid/>
          <w:color w:val="auto"/>
          <w:sz w:val="22"/>
          <w:szCs w:val="22"/>
          <w:lang w:eastAsia="zh-CN"/>
        </w:rPr>
      </w:pPr>
      <w:hyperlink w:anchor="_Toc240435169" w:history="1">
        <w:r w:rsidR="00E033AF" w:rsidRPr="00FE5E7C">
          <w:rPr>
            <w:rStyle w:val="Hyperlink"/>
            <w:noProof/>
          </w:rPr>
          <w:t>4.4</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Project Future</w:t>
        </w:r>
        <w:r w:rsidR="00E033AF">
          <w:rPr>
            <w:noProof/>
            <w:webHidden/>
          </w:rPr>
          <w:tab/>
        </w:r>
        <w:r>
          <w:rPr>
            <w:noProof/>
            <w:webHidden/>
          </w:rPr>
          <w:fldChar w:fldCharType="begin"/>
        </w:r>
        <w:r w:rsidR="00E033AF">
          <w:rPr>
            <w:noProof/>
            <w:webHidden/>
          </w:rPr>
          <w:instrText xml:space="preserve"> PAGEREF _Toc240435169 \h </w:instrText>
        </w:r>
        <w:r>
          <w:rPr>
            <w:noProof/>
            <w:webHidden/>
          </w:rPr>
        </w:r>
        <w:r>
          <w:rPr>
            <w:noProof/>
            <w:webHidden/>
          </w:rPr>
          <w:fldChar w:fldCharType="separate"/>
        </w:r>
        <w:r w:rsidR="00A16195">
          <w:rPr>
            <w:noProof/>
            <w:webHidden/>
          </w:rPr>
          <w:t>10</w:t>
        </w:r>
        <w:r>
          <w:rPr>
            <w:noProof/>
            <w:webHidden/>
          </w:rPr>
          <w:fldChar w:fldCharType="end"/>
        </w:r>
      </w:hyperlink>
    </w:p>
    <w:p w:rsidR="00E033AF" w:rsidRDefault="009D3C5F">
      <w:pPr>
        <w:pStyle w:val="TOC2"/>
        <w:tabs>
          <w:tab w:val="left" w:pos="960"/>
        </w:tabs>
        <w:rPr>
          <w:rFonts w:asciiTheme="minorHAnsi" w:eastAsiaTheme="minorEastAsia" w:hAnsiTheme="minorHAnsi" w:cstheme="minorBidi"/>
          <w:noProof/>
          <w:snapToGrid/>
          <w:color w:val="auto"/>
          <w:sz w:val="22"/>
          <w:szCs w:val="22"/>
          <w:lang w:eastAsia="zh-CN"/>
        </w:rPr>
      </w:pPr>
      <w:hyperlink w:anchor="_Toc240435170" w:history="1">
        <w:r w:rsidR="00E033AF" w:rsidRPr="00FE5E7C">
          <w:rPr>
            <w:rStyle w:val="Hyperlink"/>
            <w:noProof/>
          </w:rPr>
          <w:t>4.5</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Statement of Progress against Milestones</w:t>
        </w:r>
        <w:r w:rsidR="00E033AF">
          <w:rPr>
            <w:noProof/>
            <w:webHidden/>
          </w:rPr>
          <w:tab/>
        </w:r>
        <w:r>
          <w:rPr>
            <w:noProof/>
            <w:webHidden/>
          </w:rPr>
          <w:fldChar w:fldCharType="begin"/>
        </w:r>
        <w:r w:rsidR="00E033AF">
          <w:rPr>
            <w:noProof/>
            <w:webHidden/>
          </w:rPr>
          <w:instrText xml:space="preserve"> PAGEREF _Toc240435170 \h </w:instrText>
        </w:r>
        <w:r>
          <w:rPr>
            <w:noProof/>
            <w:webHidden/>
          </w:rPr>
        </w:r>
        <w:r>
          <w:rPr>
            <w:noProof/>
            <w:webHidden/>
          </w:rPr>
          <w:fldChar w:fldCharType="separate"/>
        </w:r>
        <w:r w:rsidR="00A16195">
          <w:rPr>
            <w:noProof/>
            <w:webHidden/>
          </w:rPr>
          <w:t>11</w:t>
        </w:r>
        <w:r>
          <w:rPr>
            <w:noProof/>
            <w:webHidden/>
          </w:rPr>
          <w:fldChar w:fldCharType="end"/>
        </w:r>
      </w:hyperlink>
    </w:p>
    <w:p w:rsidR="00E033AF" w:rsidRDefault="009D3C5F">
      <w:pPr>
        <w:pStyle w:val="TOC1"/>
        <w:tabs>
          <w:tab w:val="left" w:pos="480"/>
        </w:tabs>
        <w:rPr>
          <w:rFonts w:asciiTheme="minorHAnsi" w:eastAsiaTheme="minorEastAsia" w:hAnsiTheme="minorHAnsi" w:cstheme="minorBidi"/>
          <w:noProof/>
          <w:snapToGrid/>
          <w:color w:val="auto"/>
          <w:sz w:val="22"/>
          <w:szCs w:val="22"/>
          <w:lang w:eastAsia="zh-CN"/>
        </w:rPr>
      </w:pPr>
      <w:hyperlink w:anchor="_Toc240435171" w:history="1">
        <w:r w:rsidR="00E033AF" w:rsidRPr="00FE5E7C">
          <w:rPr>
            <w:rStyle w:val="Hyperlink"/>
            <w:noProof/>
          </w:rPr>
          <w:t>5</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Review Approach Taken and Associated Problems</w:t>
        </w:r>
        <w:r w:rsidR="00E033AF">
          <w:rPr>
            <w:noProof/>
            <w:webHidden/>
          </w:rPr>
          <w:tab/>
        </w:r>
        <w:r>
          <w:rPr>
            <w:noProof/>
            <w:webHidden/>
          </w:rPr>
          <w:fldChar w:fldCharType="begin"/>
        </w:r>
        <w:r w:rsidR="00E033AF">
          <w:rPr>
            <w:noProof/>
            <w:webHidden/>
          </w:rPr>
          <w:instrText xml:space="preserve"> PAGEREF _Toc240435171 \h </w:instrText>
        </w:r>
        <w:r>
          <w:rPr>
            <w:noProof/>
            <w:webHidden/>
          </w:rPr>
        </w:r>
        <w:r>
          <w:rPr>
            <w:noProof/>
            <w:webHidden/>
          </w:rPr>
          <w:fldChar w:fldCharType="separate"/>
        </w:r>
        <w:r w:rsidR="00A16195">
          <w:rPr>
            <w:noProof/>
            <w:webHidden/>
          </w:rPr>
          <w:t>12</w:t>
        </w:r>
        <w:r>
          <w:rPr>
            <w:noProof/>
            <w:webHidden/>
          </w:rPr>
          <w:fldChar w:fldCharType="end"/>
        </w:r>
      </w:hyperlink>
    </w:p>
    <w:p w:rsidR="00E033AF" w:rsidRDefault="009D3C5F">
      <w:pPr>
        <w:pStyle w:val="TOC1"/>
        <w:tabs>
          <w:tab w:val="left" w:pos="480"/>
        </w:tabs>
        <w:rPr>
          <w:rFonts w:asciiTheme="minorHAnsi" w:eastAsiaTheme="minorEastAsia" w:hAnsiTheme="minorHAnsi" w:cstheme="minorBidi"/>
          <w:noProof/>
          <w:snapToGrid/>
          <w:color w:val="auto"/>
          <w:sz w:val="22"/>
          <w:szCs w:val="22"/>
          <w:lang w:eastAsia="zh-CN"/>
        </w:rPr>
      </w:pPr>
      <w:hyperlink w:anchor="_Toc240435172" w:history="1">
        <w:r w:rsidR="00E033AF" w:rsidRPr="00FE5E7C">
          <w:rPr>
            <w:rStyle w:val="Hyperlink"/>
            <w:noProof/>
          </w:rPr>
          <w:t>6</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Conclusions</w:t>
        </w:r>
        <w:r w:rsidR="00E033AF">
          <w:rPr>
            <w:noProof/>
            <w:webHidden/>
          </w:rPr>
          <w:tab/>
        </w:r>
        <w:r>
          <w:rPr>
            <w:noProof/>
            <w:webHidden/>
          </w:rPr>
          <w:fldChar w:fldCharType="begin"/>
        </w:r>
        <w:r w:rsidR="00E033AF">
          <w:rPr>
            <w:noProof/>
            <w:webHidden/>
          </w:rPr>
          <w:instrText xml:space="preserve"> PAGEREF _Toc240435172 \h </w:instrText>
        </w:r>
        <w:r>
          <w:rPr>
            <w:noProof/>
            <w:webHidden/>
          </w:rPr>
        </w:r>
        <w:r>
          <w:rPr>
            <w:noProof/>
            <w:webHidden/>
          </w:rPr>
          <w:fldChar w:fldCharType="separate"/>
        </w:r>
        <w:r w:rsidR="00A16195">
          <w:rPr>
            <w:noProof/>
            <w:webHidden/>
          </w:rPr>
          <w:t>13</w:t>
        </w:r>
        <w:r>
          <w:rPr>
            <w:noProof/>
            <w:webHidden/>
          </w:rPr>
          <w:fldChar w:fldCharType="end"/>
        </w:r>
      </w:hyperlink>
    </w:p>
    <w:p w:rsidR="00E033AF" w:rsidRDefault="009D3C5F">
      <w:pPr>
        <w:pStyle w:val="TOC1"/>
        <w:tabs>
          <w:tab w:val="left" w:pos="480"/>
        </w:tabs>
        <w:rPr>
          <w:rFonts w:asciiTheme="minorHAnsi" w:eastAsiaTheme="minorEastAsia" w:hAnsiTheme="minorHAnsi" w:cstheme="minorBidi"/>
          <w:noProof/>
          <w:snapToGrid/>
          <w:color w:val="auto"/>
          <w:sz w:val="22"/>
          <w:szCs w:val="22"/>
          <w:lang w:eastAsia="zh-CN"/>
        </w:rPr>
      </w:pPr>
      <w:hyperlink w:anchor="_Toc240435173" w:history="1">
        <w:r w:rsidR="00E033AF" w:rsidRPr="00FE5E7C">
          <w:rPr>
            <w:rStyle w:val="Hyperlink"/>
            <w:noProof/>
          </w:rPr>
          <w:t>7</w:t>
        </w:r>
        <w:r w:rsidR="00E033AF">
          <w:rPr>
            <w:rFonts w:asciiTheme="minorHAnsi" w:eastAsiaTheme="minorEastAsia" w:hAnsiTheme="minorHAnsi" w:cstheme="minorBidi"/>
            <w:noProof/>
            <w:snapToGrid/>
            <w:color w:val="auto"/>
            <w:sz w:val="22"/>
            <w:szCs w:val="22"/>
            <w:lang w:eastAsia="zh-CN"/>
          </w:rPr>
          <w:tab/>
        </w:r>
        <w:r w:rsidR="00E033AF" w:rsidRPr="00FE5E7C">
          <w:rPr>
            <w:rStyle w:val="Hyperlink"/>
            <w:noProof/>
          </w:rPr>
          <w:t>Appendices</w:t>
        </w:r>
        <w:r w:rsidR="00E033AF">
          <w:rPr>
            <w:noProof/>
            <w:webHidden/>
          </w:rPr>
          <w:tab/>
        </w:r>
        <w:r>
          <w:rPr>
            <w:noProof/>
            <w:webHidden/>
          </w:rPr>
          <w:fldChar w:fldCharType="begin"/>
        </w:r>
        <w:r w:rsidR="00E033AF">
          <w:rPr>
            <w:noProof/>
            <w:webHidden/>
          </w:rPr>
          <w:instrText xml:space="preserve"> PAGEREF _Toc240435173 \h </w:instrText>
        </w:r>
        <w:r>
          <w:rPr>
            <w:noProof/>
            <w:webHidden/>
          </w:rPr>
        </w:r>
        <w:r>
          <w:rPr>
            <w:noProof/>
            <w:webHidden/>
          </w:rPr>
          <w:fldChar w:fldCharType="separate"/>
        </w:r>
        <w:r w:rsidR="00A16195">
          <w:rPr>
            <w:noProof/>
            <w:webHidden/>
          </w:rPr>
          <w:t>14</w:t>
        </w:r>
        <w:r>
          <w:rPr>
            <w:noProof/>
            <w:webHidden/>
          </w:rPr>
          <w:fldChar w:fldCharType="end"/>
        </w:r>
      </w:hyperlink>
    </w:p>
    <w:p w:rsidR="009975F2" w:rsidRPr="00843B98" w:rsidRDefault="009D3C5F">
      <w:pPr>
        <w:rPr>
          <w:rFonts w:ascii="Times" w:hAnsi="Times"/>
          <w:color w:val="auto"/>
        </w:rPr>
      </w:pPr>
      <w:r w:rsidRPr="00843B98">
        <w:rPr>
          <w:b/>
          <w:color w:val="auto"/>
        </w:rPr>
        <w:fldChar w:fldCharType="end"/>
      </w:r>
    </w:p>
    <w:p w:rsidR="009975F2" w:rsidRPr="00843B98" w:rsidRDefault="009975F2" w:rsidP="00F75096">
      <w:pPr>
        <w:tabs>
          <w:tab w:val="left" w:pos="7371"/>
        </w:tabs>
        <w:jc w:val="center"/>
        <w:outlineLvl w:val="0"/>
        <w:rPr>
          <w:color w:val="auto"/>
        </w:rPr>
      </w:pPr>
      <w:r w:rsidRPr="00843B98">
        <w:rPr>
          <w:b/>
          <w:color w:val="auto"/>
        </w:rPr>
        <w:t>List of Figures</w:t>
      </w:r>
    </w:p>
    <w:p w:rsidR="009975F2" w:rsidRPr="00843B98" w:rsidRDefault="009975F2">
      <w:pPr>
        <w:tabs>
          <w:tab w:val="left" w:pos="8505"/>
        </w:tabs>
        <w:rPr>
          <w:b/>
          <w:color w:val="auto"/>
          <w:u w:val="single"/>
        </w:rPr>
      </w:pPr>
      <w:proofErr w:type="gramStart"/>
      <w:r w:rsidRPr="00843B98">
        <w:rPr>
          <w:color w:val="auto"/>
        </w:rPr>
        <w:t>Figure</w:t>
      </w:r>
      <w:r w:rsidRPr="00843B98">
        <w:rPr>
          <w:noProof/>
          <w:webHidden/>
          <w:color w:val="auto"/>
        </w:rPr>
        <w:tab/>
      </w:r>
      <w:r w:rsidRPr="00843B98">
        <w:rPr>
          <w:color w:val="auto"/>
        </w:rPr>
        <w:t>Page No.</w:t>
      </w:r>
      <w:proofErr w:type="gramEnd"/>
    </w:p>
    <w:p w:rsidR="009975F2" w:rsidRPr="00843B98" w:rsidRDefault="009975F2">
      <w:pPr>
        <w:rPr>
          <w:color w:val="auto"/>
        </w:rPr>
      </w:pPr>
    </w:p>
    <w:p w:rsidR="00E033AF" w:rsidRDefault="009D3C5F">
      <w:pPr>
        <w:pStyle w:val="TableofFigures"/>
        <w:tabs>
          <w:tab w:val="right" w:leader="dot" w:pos="9464"/>
        </w:tabs>
        <w:rPr>
          <w:rFonts w:asciiTheme="minorHAnsi" w:eastAsiaTheme="minorEastAsia" w:hAnsiTheme="minorHAnsi" w:cstheme="minorBidi"/>
          <w:noProof/>
          <w:snapToGrid/>
          <w:color w:val="auto"/>
          <w:sz w:val="22"/>
          <w:szCs w:val="22"/>
          <w:lang w:eastAsia="zh-CN"/>
        </w:rPr>
      </w:pPr>
      <w:r w:rsidRPr="00843B98">
        <w:rPr>
          <w:color w:val="auto"/>
        </w:rPr>
        <w:fldChar w:fldCharType="begin"/>
      </w:r>
      <w:r w:rsidR="009975F2" w:rsidRPr="00843B98">
        <w:rPr>
          <w:color w:val="auto"/>
        </w:rPr>
        <w:instrText xml:space="preserve"> TOC \h \z \c "Figure" </w:instrText>
      </w:r>
      <w:r w:rsidRPr="00843B98">
        <w:rPr>
          <w:color w:val="auto"/>
        </w:rPr>
        <w:fldChar w:fldCharType="separate"/>
      </w:r>
      <w:hyperlink w:anchor="_Toc240435174" w:history="1">
        <w:r w:rsidR="00E033AF" w:rsidRPr="005857C3">
          <w:rPr>
            <w:rStyle w:val="Hyperlink"/>
            <w:noProof/>
          </w:rPr>
          <w:t>Figure 1 – PFMS Project’s High Level Objectives</w:t>
        </w:r>
        <w:r w:rsidR="00E033AF">
          <w:rPr>
            <w:noProof/>
            <w:webHidden/>
          </w:rPr>
          <w:tab/>
        </w:r>
        <w:r>
          <w:rPr>
            <w:noProof/>
            <w:webHidden/>
          </w:rPr>
          <w:fldChar w:fldCharType="begin"/>
        </w:r>
        <w:r w:rsidR="00E033AF">
          <w:rPr>
            <w:noProof/>
            <w:webHidden/>
          </w:rPr>
          <w:instrText xml:space="preserve"> PAGEREF _Toc240435174 \h </w:instrText>
        </w:r>
        <w:r>
          <w:rPr>
            <w:noProof/>
            <w:webHidden/>
          </w:rPr>
        </w:r>
        <w:r>
          <w:rPr>
            <w:noProof/>
            <w:webHidden/>
          </w:rPr>
          <w:fldChar w:fldCharType="separate"/>
        </w:r>
        <w:r w:rsidR="00A16195">
          <w:rPr>
            <w:noProof/>
            <w:webHidden/>
          </w:rPr>
          <w:t>8</w:t>
        </w:r>
        <w:r>
          <w:rPr>
            <w:noProof/>
            <w:webHidden/>
          </w:rPr>
          <w:fldChar w:fldCharType="end"/>
        </w:r>
      </w:hyperlink>
    </w:p>
    <w:p w:rsidR="00E033AF" w:rsidRDefault="009D3C5F">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40435175" w:history="1">
        <w:r w:rsidR="00E033AF" w:rsidRPr="005857C3">
          <w:rPr>
            <w:rStyle w:val="Hyperlink"/>
            <w:noProof/>
          </w:rPr>
          <w:t>Figure 2 - Project Schedule for Semester 1</w:t>
        </w:r>
        <w:r w:rsidR="00E033AF">
          <w:rPr>
            <w:noProof/>
            <w:webHidden/>
          </w:rPr>
          <w:tab/>
        </w:r>
        <w:r>
          <w:rPr>
            <w:noProof/>
            <w:webHidden/>
          </w:rPr>
          <w:fldChar w:fldCharType="begin"/>
        </w:r>
        <w:r w:rsidR="00E033AF">
          <w:rPr>
            <w:noProof/>
            <w:webHidden/>
          </w:rPr>
          <w:instrText xml:space="preserve"> PAGEREF _Toc240435175 \h </w:instrText>
        </w:r>
        <w:r>
          <w:rPr>
            <w:noProof/>
            <w:webHidden/>
          </w:rPr>
        </w:r>
        <w:r>
          <w:rPr>
            <w:noProof/>
            <w:webHidden/>
          </w:rPr>
          <w:fldChar w:fldCharType="separate"/>
        </w:r>
        <w:r w:rsidR="00A16195">
          <w:rPr>
            <w:noProof/>
            <w:webHidden/>
          </w:rPr>
          <w:t>11</w:t>
        </w:r>
        <w:r>
          <w:rPr>
            <w:noProof/>
            <w:webHidden/>
          </w:rPr>
          <w:fldChar w:fldCharType="end"/>
        </w:r>
      </w:hyperlink>
    </w:p>
    <w:p w:rsidR="009975F2" w:rsidRPr="00843B98" w:rsidRDefault="009D3C5F">
      <w:pPr>
        <w:rPr>
          <w:color w:val="auto"/>
        </w:rPr>
      </w:pPr>
      <w:r w:rsidRPr="00843B98">
        <w:rPr>
          <w:color w:val="auto"/>
        </w:rPr>
        <w:fldChar w:fldCharType="end"/>
      </w:r>
    </w:p>
    <w:p w:rsidR="009975F2" w:rsidRPr="00843B98" w:rsidRDefault="009975F2" w:rsidP="00F75096">
      <w:pPr>
        <w:tabs>
          <w:tab w:val="left" w:pos="7371"/>
        </w:tabs>
        <w:jc w:val="center"/>
        <w:outlineLvl w:val="0"/>
        <w:rPr>
          <w:rFonts w:ascii="Times" w:hAnsi="Times"/>
          <w:color w:val="auto"/>
        </w:rPr>
      </w:pPr>
      <w:r w:rsidRPr="00843B98">
        <w:rPr>
          <w:b/>
          <w:color w:val="auto"/>
        </w:rPr>
        <w:t>List of Tables</w:t>
      </w:r>
    </w:p>
    <w:p w:rsidR="009975F2" w:rsidRPr="00843B98" w:rsidRDefault="009975F2">
      <w:pPr>
        <w:tabs>
          <w:tab w:val="left" w:pos="8505"/>
        </w:tabs>
        <w:rPr>
          <w:b/>
          <w:color w:val="auto"/>
          <w:u w:val="single"/>
        </w:rPr>
      </w:pPr>
      <w:proofErr w:type="gramStart"/>
      <w:r w:rsidRPr="00843B98">
        <w:rPr>
          <w:color w:val="auto"/>
        </w:rPr>
        <w:t>Table</w:t>
      </w:r>
      <w:r w:rsidRPr="00843B98">
        <w:rPr>
          <w:noProof/>
          <w:webHidden/>
          <w:color w:val="auto"/>
        </w:rPr>
        <w:tab/>
      </w:r>
      <w:r w:rsidRPr="00843B98">
        <w:rPr>
          <w:color w:val="auto"/>
        </w:rPr>
        <w:t>Page No.</w:t>
      </w:r>
      <w:proofErr w:type="gramEnd"/>
    </w:p>
    <w:p w:rsidR="009975F2" w:rsidRPr="00843B98" w:rsidRDefault="009975F2">
      <w:pPr>
        <w:rPr>
          <w:color w:val="auto"/>
        </w:rPr>
      </w:pPr>
    </w:p>
    <w:p w:rsidR="009975F2" w:rsidRPr="00843B98" w:rsidRDefault="009975F2">
      <w:pPr>
        <w:rPr>
          <w:b/>
          <w:color w:val="auto"/>
          <w:sz w:val="28"/>
          <w:u w:val="single"/>
        </w:rPr>
      </w:pPr>
      <w:r w:rsidRPr="00843B98">
        <w:rPr>
          <w:color w:val="auto"/>
        </w:rPr>
        <w:t>No Tables.</w:t>
      </w:r>
      <w:r w:rsidRPr="00843B98">
        <w:rPr>
          <w:b/>
          <w:color w:val="auto"/>
        </w:rPr>
        <w:br w:type="page"/>
      </w:r>
    </w:p>
    <w:p w:rsidR="009975F2" w:rsidRPr="00843B98" w:rsidRDefault="009975F2">
      <w:pPr>
        <w:tabs>
          <w:tab w:val="left" w:pos="7371"/>
        </w:tabs>
        <w:jc w:val="center"/>
        <w:outlineLvl w:val="0"/>
        <w:rPr>
          <w:b/>
          <w:color w:val="auto"/>
        </w:rPr>
      </w:pPr>
      <w:r w:rsidRPr="00843B98">
        <w:rPr>
          <w:b/>
          <w:color w:val="auto"/>
        </w:rPr>
        <w:lastRenderedPageBreak/>
        <w:t xml:space="preserve">Definitions </w:t>
      </w:r>
    </w:p>
    <w:p w:rsidR="009975F2" w:rsidRPr="00843B98" w:rsidRDefault="009975F2">
      <w:pPr>
        <w:tabs>
          <w:tab w:val="left" w:pos="7371"/>
        </w:tabs>
        <w:jc w:val="left"/>
        <w:outlineLvl w:val="0"/>
        <w:rPr>
          <w:rFonts w:ascii="Times" w:hAnsi="Times"/>
          <w:color w:val="auto"/>
        </w:rPr>
      </w:pPr>
    </w:p>
    <w:tbl>
      <w:tblPr>
        <w:tblW w:w="0" w:type="auto"/>
        <w:tblLook w:val="0000"/>
      </w:tblPr>
      <w:tblGrid>
        <w:gridCol w:w="2029"/>
        <w:gridCol w:w="7661"/>
      </w:tblGrid>
      <w:tr w:rsidR="00C20510" w:rsidRPr="00843B98">
        <w:tc>
          <w:tcPr>
            <w:tcW w:w="2029" w:type="dxa"/>
          </w:tcPr>
          <w:p w:rsidR="00C20510" w:rsidRPr="007B6948" w:rsidRDefault="00C20510" w:rsidP="00A10F36">
            <w:pPr>
              <w:pStyle w:val="BodyText"/>
            </w:pPr>
            <w:r w:rsidRPr="007B6948">
              <w:t>PFMS</w:t>
            </w:r>
          </w:p>
        </w:tc>
        <w:tc>
          <w:tcPr>
            <w:tcW w:w="7661" w:type="dxa"/>
          </w:tcPr>
          <w:p w:rsidR="00C20510" w:rsidRPr="007B6948" w:rsidRDefault="00C20510" w:rsidP="00A10F36">
            <w:pPr>
              <w:pStyle w:val="BodyText"/>
            </w:pPr>
            <w:r>
              <w:t>Predictive Flight Management System</w:t>
            </w:r>
          </w:p>
        </w:tc>
      </w:tr>
      <w:tr w:rsidR="00F314F8" w:rsidRPr="00843B98">
        <w:tc>
          <w:tcPr>
            <w:tcW w:w="2029" w:type="dxa"/>
          </w:tcPr>
          <w:p w:rsidR="00F314F8" w:rsidRPr="007B6948" w:rsidRDefault="00F314F8" w:rsidP="00A10F36">
            <w:pPr>
              <w:pStyle w:val="BodyText"/>
            </w:pPr>
            <w:r w:rsidRPr="00F314F8">
              <w:t>PID</w:t>
            </w:r>
          </w:p>
        </w:tc>
        <w:tc>
          <w:tcPr>
            <w:tcW w:w="7661" w:type="dxa"/>
          </w:tcPr>
          <w:p w:rsidR="00F314F8" w:rsidRDefault="00F314F8" w:rsidP="00A10F36">
            <w:pPr>
              <w:pStyle w:val="BodyText"/>
            </w:pPr>
            <w:r>
              <w:t>Proportional Integral Derivative</w:t>
            </w:r>
          </w:p>
        </w:tc>
      </w:tr>
      <w:tr w:rsidR="00F13019" w:rsidRPr="00843B98">
        <w:tc>
          <w:tcPr>
            <w:tcW w:w="2029" w:type="dxa"/>
          </w:tcPr>
          <w:p w:rsidR="00F13019" w:rsidRPr="00001D59" w:rsidRDefault="00F13019" w:rsidP="00A10F36">
            <w:pPr>
              <w:pStyle w:val="BodyText"/>
            </w:pPr>
            <w:r w:rsidRPr="00001D59">
              <w:t>PMP</w:t>
            </w:r>
          </w:p>
        </w:tc>
        <w:tc>
          <w:tcPr>
            <w:tcW w:w="7661" w:type="dxa"/>
          </w:tcPr>
          <w:p w:rsidR="00F13019" w:rsidRPr="00001D59" w:rsidRDefault="00F13019" w:rsidP="00A10F36">
            <w:pPr>
              <w:pStyle w:val="BodyText"/>
            </w:pPr>
            <w:r w:rsidRPr="00001D59">
              <w:t>Project Management Plan</w:t>
            </w:r>
          </w:p>
        </w:tc>
      </w:tr>
      <w:tr w:rsidR="00A73A6D" w:rsidRPr="00843B98">
        <w:tc>
          <w:tcPr>
            <w:tcW w:w="2029" w:type="dxa"/>
          </w:tcPr>
          <w:p w:rsidR="00A73A6D" w:rsidRPr="007B6948" w:rsidRDefault="00A73A6D" w:rsidP="00A10F36">
            <w:pPr>
              <w:pStyle w:val="BodyText"/>
            </w:pPr>
            <w:r>
              <w:t>UAS</w:t>
            </w:r>
          </w:p>
        </w:tc>
        <w:tc>
          <w:tcPr>
            <w:tcW w:w="7661" w:type="dxa"/>
          </w:tcPr>
          <w:p w:rsidR="00A73A6D" w:rsidRDefault="00A73A6D" w:rsidP="00A10F36">
            <w:pPr>
              <w:pStyle w:val="BodyText"/>
            </w:pPr>
            <w:r>
              <w:t>Unmanned Aerial System</w:t>
            </w:r>
          </w:p>
        </w:tc>
      </w:tr>
      <w:tr w:rsidR="00A73A6D" w:rsidRPr="00843B98">
        <w:tc>
          <w:tcPr>
            <w:tcW w:w="2029" w:type="dxa"/>
          </w:tcPr>
          <w:p w:rsidR="00A73A6D" w:rsidRDefault="00A73A6D" w:rsidP="00A10F36">
            <w:pPr>
              <w:pStyle w:val="BodyText"/>
            </w:pPr>
            <w:proofErr w:type="spellStart"/>
            <w:r>
              <w:t>ATCo</w:t>
            </w:r>
            <w:proofErr w:type="spellEnd"/>
          </w:p>
        </w:tc>
        <w:tc>
          <w:tcPr>
            <w:tcW w:w="7661" w:type="dxa"/>
          </w:tcPr>
          <w:p w:rsidR="00A73A6D" w:rsidRDefault="00A73A6D" w:rsidP="00A10F36">
            <w:pPr>
              <w:pStyle w:val="BodyText"/>
            </w:pPr>
            <w:r>
              <w:t>Air Traffic Controller</w:t>
            </w:r>
          </w:p>
        </w:tc>
      </w:tr>
      <w:tr w:rsidR="00A73A6D" w:rsidRPr="00843B98">
        <w:tc>
          <w:tcPr>
            <w:tcW w:w="2029" w:type="dxa"/>
          </w:tcPr>
          <w:p w:rsidR="00A73A6D" w:rsidRDefault="00A73A6D" w:rsidP="00A10F36">
            <w:pPr>
              <w:pStyle w:val="BodyText"/>
            </w:pPr>
            <w:r>
              <w:t>ARCAA</w:t>
            </w:r>
          </w:p>
        </w:tc>
        <w:tc>
          <w:tcPr>
            <w:tcW w:w="7661" w:type="dxa"/>
          </w:tcPr>
          <w:p w:rsidR="00A73A6D" w:rsidRDefault="00A73A6D" w:rsidP="00A10F36">
            <w:pPr>
              <w:pStyle w:val="BodyText"/>
            </w:pPr>
            <w:r>
              <w:t>Australian Research Centre for Aerospace Automation</w:t>
            </w:r>
          </w:p>
        </w:tc>
      </w:tr>
      <w:tr w:rsidR="004C2113" w:rsidRPr="00843B98">
        <w:tc>
          <w:tcPr>
            <w:tcW w:w="2029" w:type="dxa"/>
          </w:tcPr>
          <w:p w:rsidR="004C2113" w:rsidRDefault="004C2113" w:rsidP="00A10F36">
            <w:pPr>
              <w:pStyle w:val="BodyText"/>
            </w:pPr>
            <w:r>
              <w:t>QUT</w:t>
            </w:r>
          </w:p>
        </w:tc>
        <w:tc>
          <w:tcPr>
            <w:tcW w:w="7661" w:type="dxa"/>
          </w:tcPr>
          <w:p w:rsidR="004C2113" w:rsidRDefault="004C2113" w:rsidP="00A10F36">
            <w:pPr>
              <w:pStyle w:val="BodyText"/>
            </w:pPr>
            <w:r>
              <w:t>Queensland University of Technology</w:t>
            </w:r>
          </w:p>
        </w:tc>
      </w:tr>
      <w:tr w:rsidR="00A73A6D" w:rsidRPr="00843B98">
        <w:tc>
          <w:tcPr>
            <w:tcW w:w="2029" w:type="dxa"/>
          </w:tcPr>
          <w:p w:rsidR="00A73A6D" w:rsidRDefault="00A73A6D" w:rsidP="00A10F36">
            <w:pPr>
              <w:pStyle w:val="BodyText"/>
            </w:pPr>
            <w:r>
              <w:t>QUAS</w:t>
            </w:r>
          </w:p>
        </w:tc>
        <w:tc>
          <w:tcPr>
            <w:tcW w:w="7661" w:type="dxa"/>
          </w:tcPr>
          <w:p w:rsidR="00A73A6D" w:rsidRDefault="004C2113" w:rsidP="00A73A6D">
            <w:pPr>
              <w:pStyle w:val="BodyText"/>
            </w:pPr>
            <w:r>
              <w:t>QUT</w:t>
            </w:r>
            <w:r w:rsidR="00A73A6D">
              <w:t xml:space="preserve"> </w:t>
            </w:r>
            <w:r w:rsidR="00A73A6D" w:rsidRPr="009C285B">
              <w:t>Un</w:t>
            </w:r>
            <w:r w:rsidR="00A73A6D">
              <w:t xml:space="preserve">inhabited </w:t>
            </w:r>
            <w:r w:rsidR="00A73A6D" w:rsidRPr="009C285B">
              <w:t>Aerial System</w:t>
            </w:r>
          </w:p>
        </w:tc>
      </w:tr>
      <w:tr w:rsidR="00C20510" w:rsidRPr="00843B98">
        <w:tc>
          <w:tcPr>
            <w:tcW w:w="2029" w:type="dxa"/>
          </w:tcPr>
          <w:p w:rsidR="00C20510" w:rsidRDefault="00C20510" w:rsidP="00C85B48">
            <w:pPr>
              <w:pStyle w:val="BodyText"/>
            </w:pPr>
            <w:r>
              <w:t>HLO</w:t>
            </w:r>
          </w:p>
        </w:tc>
        <w:tc>
          <w:tcPr>
            <w:tcW w:w="7661" w:type="dxa"/>
          </w:tcPr>
          <w:p w:rsidR="00C20510" w:rsidRDefault="00C20510" w:rsidP="00C85B48">
            <w:pPr>
              <w:pStyle w:val="BodyText"/>
            </w:pPr>
            <w:r>
              <w:t>High Level Objective</w:t>
            </w:r>
          </w:p>
        </w:tc>
      </w:tr>
      <w:tr w:rsidR="00181409" w:rsidRPr="00843B98">
        <w:tc>
          <w:tcPr>
            <w:tcW w:w="2029" w:type="dxa"/>
          </w:tcPr>
          <w:p w:rsidR="00181409" w:rsidRDefault="00181409" w:rsidP="00A10F36">
            <w:pPr>
              <w:pStyle w:val="BodyText"/>
            </w:pPr>
            <w:r>
              <w:t>NASA</w:t>
            </w:r>
          </w:p>
        </w:tc>
        <w:tc>
          <w:tcPr>
            <w:tcW w:w="7661" w:type="dxa"/>
          </w:tcPr>
          <w:p w:rsidR="00181409" w:rsidRPr="00181409" w:rsidRDefault="00181409" w:rsidP="00A10F36">
            <w:pPr>
              <w:pStyle w:val="BodyText"/>
            </w:pPr>
            <w:r w:rsidRPr="00181409">
              <w:rPr>
                <w:iCs/>
              </w:rPr>
              <w:t>National Aeronautics and Space Administration</w:t>
            </w:r>
          </w:p>
        </w:tc>
      </w:tr>
      <w:tr w:rsidR="00181409" w:rsidRPr="00843B98">
        <w:tc>
          <w:tcPr>
            <w:tcW w:w="2029" w:type="dxa"/>
          </w:tcPr>
          <w:p w:rsidR="00181409" w:rsidRDefault="00F30E1E" w:rsidP="00A10F36">
            <w:pPr>
              <w:pStyle w:val="BodyText"/>
            </w:pPr>
            <w:r w:rsidRPr="00F30E1E">
              <w:t>TE</w:t>
            </w:r>
          </w:p>
        </w:tc>
        <w:tc>
          <w:tcPr>
            <w:tcW w:w="7661" w:type="dxa"/>
          </w:tcPr>
          <w:p w:rsidR="00181409" w:rsidRDefault="00F30E1E" w:rsidP="00A10F36">
            <w:pPr>
              <w:pStyle w:val="BodyText"/>
            </w:pPr>
            <w:r>
              <w:t>Trajectory Engine</w:t>
            </w:r>
          </w:p>
        </w:tc>
      </w:tr>
      <w:tr w:rsidR="00234576" w:rsidRPr="00843B98">
        <w:tc>
          <w:tcPr>
            <w:tcW w:w="2029" w:type="dxa"/>
          </w:tcPr>
          <w:p w:rsidR="00234576" w:rsidRPr="00234576" w:rsidRDefault="00234576" w:rsidP="00A10F36">
            <w:pPr>
              <w:pStyle w:val="BodyText"/>
            </w:pPr>
            <w:r w:rsidRPr="00234576">
              <w:t>MPC</w:t>
            </w:r>
          </w:p>
        </w:tc>
        <w:tc>
          <w:tcPr>
            <w:tcW w:w="7661" w:type="dxa"/>
          </w:tcPr>
          <w:p w:rsidR="00234576" w:rsidRPr="00234576" w:rsidRDefault="00234576" w:rsidP="00A10F36">
            <w:pPr>
              <w:pStyle w:val="BodyText"/>
            </w:pPr>
            <w:r w:rsidRPr="00234576">
              <w:t>Model Predictive Control</w:t>
            </w:r>
          </w:p>
        </w:tc>
      </w:tr>
      <w:tr w:rsidR="004C557D" w:rsidRPr="00843B98">
        <w:tc>
          <w:tcPr>
            <w:tcW w:w="2029" w:type="dxa"/>
          </w:tcPr>
          <w:p w:rsidR="004C557D" w:rsidRDefault="004C557D" w:rsidP="00A10F36">
            <w:pPr>
              <w:pStyle w:val="BodyText"/>
            </w:pPr>
            <w:r>
              <w:t>DOF</w:t>
            </w:r>
          </w:p>
        </w:tc>
        <w:tc>
          <w:tcPr>
            <w:tcW w:w="7661" w:type="dxa"/>
          </w:tcPr>
          <w:p w:rsidR="004C557D" w:rsidRDefault="00183CA5" w:rsidP="004C557D">
            <w:pPr>
              <w:pStyle w:val="BodyText"/>
            </w:pPr>
            <w:r>
              <w:rPr>
                <w:rFonts w:eastAsia="Batang"/>
                <w:lang w:eastAsia="ko-KR"/>
              </w:rPr>
              <w:t>Degree-of-Freedom</w:t>
            </w:r>
          </w:p>
        </w:tc>
      </w:tr>
    </w:tbl>
    <w:p w:rsidR="009975F2" w:rsidRPr="00843B98" w:rsidRDefault="009975F2">
      <w:pPr>
        <w:pStyle w:val="Heading1"/>
        <w:rPr>
          <w:color w:val="auto"/>
        </w:rPr>
      </w:pPr>
      <w:bookmarkStart w:id="1" w:name="_Toc240435158"/>
      <w:r w:rsidRPr="00843B98">
        <w:rPr>
          <w:color w:val="auto"/>
        </w:rPr>
        <w:lastRenderedPageBreak/>
        <w:t>Introduction</w:t>
      </w:r>
      <w:bookmarkEnd w:id="1"/>
    </w:p>
    <w:p w:rsidR="00EF41C7" w:rsidRDefault="00C20510" w:rsidP="00C20510">
      <w:pPr>
        <w:pStyle w:val="BodyText"/>
      </w:pPr>
      <w:r w:rsidRPr="002808C2">
        <w:t>This document</w:t>
      </w:r>
      <w:r w:rsidR="00B979C0" w:rsidRPr="002808C2">
        <w:t xml:space="preserve"> report</w:t>
      </w:r>
      <w:r w:rsidR="000877BA">
        <w:t>s</w:t>
      </w:r>
      <w:r w:rsidR="00B979C0" w:rsidRPr="002808C2">
        <w:t xml:space="preserve"> on the current </w:t>
      </w:r>
      <w:r w:rsidR="000877BA">
        <w:t>progress</w:t>
      </w:r>
      <w:r w:rsidR="00A326B8">
        <w:t>, since semester one,</w:t>
      </w:r>
      <w:r w:rsidR="00B979C0" w:rsidRPr="002808C2">
        <w:t xml:space="preserve"> of the PFMS project</w:t>
      </w:r>
      <w:r w:rsidR="00A326B8">
        <w:t xml:space="preserve"> at week 7, semester 2 2009</w:t>
      </w:r>
      <w:r w:rsidR="00B979C0" w:rsidRPr="002808C2">
        <w:t>.</w:t>
      </w:r>
      <w:r w:rsidR="00EF41C7">
        <w:t xml:space="preserve"> It details the methodologies, delays, current status against milestones and provides a </w:t>
      </w:r>
      <w:r w:rsidR="00BD42BE">
        <w:t>Gantt</w:t>
      </w:r>
      <w:r w:rsidR="00EF41C7">
        <w:t xml:space="preserve"> chart of the progress and planned future progress. </w:t>
      </w:r>
    </w:p>
    <w:p w:rsidR="009975F2" w:rsidRDefault="009975F2">
      <w:pPr>
        <w:pStyle w:val="Heading2"/>
        <w:rPr>
          <w:snapToGrid/>
          <w:color w:val="auto"/>
        </w:rPr>
      </w:pPr>
      <w:bookmarkStart w:id="2" w:name="_Toc240435159"/>
      <w:r w:rsidRPr="00843B98">
        <w:rPr>
          <w:snapToGrid/>
          <w:color w:val="auto"/>
        </w:rPr>
        <w:t>Scope</w:t>
      </w:r>
      <w:bookmarkEnd w:id="2"/>
    </w:p>
    <w:p w:rsidR="00C20510" w:rsidRDefault="00CD0573" w:rsidP="00C20510">
      <w:pPr>
        <w:pStyle w:val="BodyText"/>
      </w:pPr>
      <w:r w:rsidRPr="00202578">
        <w:t xml:space="preserve">This document </w:t>
      </w:r>
      <w:r w:rsidR="002808C2">
        <w:t>serves as evidence of the</w:t>
      </w:r>
      <w:r w:rsidRPr="00202578">
        <w:t xml:space="preserve"> progress of the PFMS against its objectives</w:t>
      </w:r>
      <w:r w:rsidR="002808C2">
        <w:t>.</w:t>
      </w:r>
      <w:r w:rsidRPr="00202578">
        <w:t xml:space="preserve"> </w:t>
      </w:r>
    </w:p>
    <w:p w:rsidR="009975F2" w:rsidRPr="00843B98" w:rsidRDefault="009975F2">
      <w:pPr>
        <w:pStyle w:val="Heading2"/>
        <w:rPr>
          <w:snapToGrid/>
          <w:color w:val="auto"/>
        </w:rPr>
      </w:pPr>
      <w:bookmarkStart w:id="3" w:name="_Toc240435160"/>
      <w:r w:rsidRPr="00843B98">
        <w:rPr>
          <w:snapToGrid/>
          <w:color w:val="auto"/>
        </w:rPr>
        <w:t>Background</w:t>
      </w:r>
      <w:bookmarkEnd w:id="3"/>
    </w:p>
    <w:p w:rsidR="00C20510" w:rsidRPr="009C285B" w:rsidRDefault="00C20510" w:rsidP="00C20510">
      <w:pPr>
        <w:pStyle w:val="BodyText"/>
      </w:pPr>
      <w:r w:rsidRPr="005459C6">
        <w:t xml:space="preserve">QUT has been developing </w:t>
      </w:r>
      <w:r w:rsidR="002C0E89">
        <w:t xml:space="preserve">Unmanned Aerial </w:t>
      </w:r>
      <w:r w:rsidR="00A73A6D">
        <w:t>System</w:t>
      </w:r>
      <w:r w:rsidR="002C0E89">
        <w:t xml:space="preserve"> (UA</w:t>
      </w:r>
      <w:r w:rsidR="00A73A6D">
        <w:t>S</w:t>
      </w:r>
      <w:r w:rsidR="002C0E89">
        <w:t xml:space="preserve">) </w:t>
      </w:r>
      <w:r w:rsidRPr="005459C6">
        <w:t xml:space="preserve">technology in various forms since 1991. In </w:t>
      </w:r>
      <w:r>
        <w:t>the past, subsequent to receiving commands from an autonomous traffic controller, flight trajectory prediction has been performed by linear methods which ignore the dynamics of the aircraft, weather effects and successive waypoints. A PFMS allows for an UA</w:t>
      </w:r>
      <w:r w:rsidR="00A73A6D">
        <w:t>S</w:t>
      </w:r>
      <w:r>
        <w:t xml:space="preserve"> to 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w:t>
      </w:r>
      <w:r w:rsidR="006E3967">
        <w:t xml:space="preserve"> Air</w:t>
      </w:r>
      <w:r>
        <w:t xml:space="preserve"> </w:t>
      </w:r>
      <w:r w:rsidR="006E3967">
        <w:t>T</w:t>
      </w:r>
      <w:r>
        <w:t xml:space="preserve">raffic </w:t>
      </w:r>
      <w:r w:rsidR="006E3967">
        <w:t>C</w:t>
      </w:r>
      <w:r>
        <w:t>ontroller</w:t>
      </w:r>
      <w:r w:rsidR="006E3967">
        <w:t xml:space="preserve"> (</w:t>
      </w:r>
      <w:proofErr w:type="spellStart"/>
      <w:r w:rsidR="006E3967">
        <w:t>ATCo</w:t>
      </w:r>
      <w:proofErr w:type="spellEnd"/>
      <w:r w:rsidR="006E3967">
        <w:t>)</w:t>
      </w:r>
      <w:r>
        <w:t xml:space="preserve">. In advanced stages of the project the PFMS may include concepts such as autonomous collision avoidance that is </w:t>
      </w:r>
      <w:r w:rsidRPr="009C285B">
        <w:t>independent of the autonomous traffic controller.</w:t>
      </w:r>
    </w:p>
    <w:p w:rsidR="00C20510" w:rsidRDefault="00C20510" w:rsidP="00C20510">
      <w:pPr>
        <w:pStyle w:val="BodyText"/>
      </w:pPr>
      <w:r w:rsidRPr="009C285B">
        <w:t xml:space="preserve">This year the Australian Research Centre for Aerospace Automation (ARCAA) requires a PFMS </w:t>
      </w:r>
      <w:r w:rsidRPr="00CD0573">
        <w:t xml:space="preserve">for the Smart Skies </w:t>
      </w:r>
      <w:r w:rsidR="00001D59">
        <w:t xml:space="preserve">QUAS </w:t>
      </w:r>
      <w:r w:rsidRPr="00CD0573">
        <w:t xml:space="preserve">resulting in the PFMS project. This document </w:t>
      </w:r>
      <w:r w:rsidR="00CD0573" w:rsidRPr="00CD0573">
        <w:t xml:space="preserve">is a progress report detailing the work undertaken during the </w:t>
      </w:r>
      <w:r w:rsidR="0045061D">
        <w:t>second</w:t>
      </w:r>
      <w:r w:rsidR="00CD0573" w:rsidRPr="00CD0573">
        <w:t xml:space="preserve"> semester</w:t>
      </w:r>
      <w:r w:rsidR="0045061D">
        <w:t xml:space="preserve"> thus far</w:t>
      </w:r>
      <w:r w:rsidR="00CD0573" w:rsidRPr="00CD0573">
        <w:t xml:space="preserve"> of the PFMS project.</w:t>
      </w:r>
    </w:p>
    <w:p w:rsidR="009975F2" w:rsidRPr="00843B98" w:rsidRDefault="009975F2">
      <w:pPr>
        <w:pStyle w:val="Heading1"/>
        <w:rPr>
          <w:color w:val="auto"/>
        </w:rPr>
      </w:pPr>
      <w:bookmarkStart w:id="4" w:name="_Toc240435161"/>
      <w:r w:rsidRPr="00843B98">
        <w:rPr>
          <w:color w:val="auto"/>
        </w:rPr>
        <w:lastRenderedPageBreak/>
        <w:t>Reference Documents</w:t>
      </w:r>
      <w:bookmarkEnd w:id="4"/>
    </w:p>
    <w:p w:rsidR="009975F2" w:rsidRPr="004A09D3" w:rsidRDefault="009975F2">
      <w:pPr>
        <w:pStyle w:val="Heading2"/>
        <w:rPr>
          <w:color w:val="auto"/>
        </w:rPr>
      </w:pPr>
      <w:bookmarkStart w:id="5" w:name="_Toc462198852"/>
      <w:bookmarkStart w:id="6" w:name="_Toc240435162"/>
      <w:r w:rsidRPr="004A09D3">
        <w:rPr>
          <w:color w:val="auto"/>
        </w:rPr>
        <w:t>QUT Avionics Documents</w:t>
      </w:r>
      <w:bookmarkEnd w:id="5"/>
      <w:bookmarkEnd w:id="6"/>
    </w:p>
    <w:tbl>
      <w:tblPr>
        <w:tblW w:w="0" w:type="auto"/>
        <w:tblLook w:val="0000"/>
      </w:tblPr>
      <w:tblGrid>
        <w:gridCol w:w="1238"/>
        <w:gridCol w:w="2938"/>
        <w:gridCol w:w="5514"/>
      </w:tblGrid>
      <w:tr w:rsidR="009975F2" w:rsidRPr="004A09D3">
        <w:tc>
          <w:tcPr>
            <w:tcW w:w="1238" w:type="dxa"/>
          </w:tcPr>
          <w:p w:rsidR="009975F2" w:rsidRPr="004A09D3" w:rsidRDefault="009975F2">
            <w:pPr>
              <w:pStyle w:val="BodyText"/>
            </w:pPr>
            <w:r w:rsidRPr="004A09D3">
              <w:t>RD/1</w:t>
            </w:r>
          </w:p>
        </w:tc>
        <w:tc>
          <w:tcPr>
            <w:tcW w:w="2938" w:type="dxa"/>
          </w:tcPr>
          <w:p w:rsidR="009975F2" w:rsidRPr="004A09D3" w:rsidRDefault="003D155E">
            <w:pPr>
              <w:pStyle w:val="BodyText"/>
            </w:pPr>
            <w:r w:rsidRPr="004A09D3">
              <w:t>QUAS-PFMS-HO-0001</w:t>
            </w:r>
          </w:p>
        </w:tc>
        <w:tc>
          <w:tcPr>
            <w:tcW w:w="5514" w:type="dxa"/>
          </w:tcPr>
          <w:p w:rsidR="009975F2" w:rsidRPr="004A09D3" w:rsidRDefault="003D155E">
            <w:pPr>
              <w:pStyle w:val="BodyText"/>
            </w:pPr>
            <w:r w:rsidRPr="004A09D3">
              <w:t>QUAS Project, PFMS, High Level Objectives for</w:t>
            </w:r>
          </w:p>
        </w:tc>
      </w:tr>
      <w:tr w:rsidR="003D155E" w:rsidRPr="004A09D3">
        <w:tc>
          <w:tcPr>
            <w:tcW w:w="1238" w:type="dxa"/>
          </w:tcPr>
          <w:p w:rsidR="003D155E" w:rsidRPr="004A09D3" w:rsidRDefault="003D155E">
            <w:pPr>
              <w:pStyle w:val="BodyText"/>
            </w:pPr>
            <w:r w:rsidRPr="004A09D3">
              <w:t>RD/2</w:t>
            </w:r>
          </w:p>
        </w:tc>
        <w:tc>
          <w:tcPr>
            <w:tcW w:w="2938" w:type="dxa"/>
          </w:tcPr>
          <w:p w:rsidR="003D155E" w:rsidRPr="004A09D3" w:rsidRDefault="003D155E" w:rsidP="003D155E">
            <w:pPr>
              <w:pStyle w:val="BodyText"/>
            </w:pPr>
            <w:r w:rsidRPr="004A09D3">
              <w:t>QUAS-PFMS-PM-0001</w:t>
            </w:r>
          </w:p>
        </w:tc>
        <w:tc>
          <w:tcPr>
            <w:tcW w:w="5514" w:type="dxa"/>
          </w:tcPr>
          <w:p w:rsidR="003D155E" w:rsidRPr="004A09D3" w:rsidRDefault="003D155E" w:rsidP="003D155E">
            <w:pPr>
              <w:pStyle w:val="BodyText"/>
            </w:pPr>
            <w:r w:rsidRPr="004A09D3">
              <w:t>QUAS Project, PFMS, Project Management Plan for</w:t>
            </w:r>
          </w:p>
        </w:tc>
      </w:tr>
      <w:tr w:rsidR="003D155E" w:rsidRPr="004A09D3">
        <w:tc>
          <w:tcPr>
            <w:tcW w:w="1238" w:type="dxa"/>
          </w:tcPr>
          <w:p w:rsidR="003D155E" w:rsidRPr="004A09D3" w:rsidRDefault="003D155E">
            <w:pPr>
              <w:pStyle w:val="BodyText"/>
            </w:pPr>
            <w:r w:rsidRPr="004A09D3">
              <w:t>RD/3</w:t>
            </w:r>
          </w:p>
        </w:tc>
        <w:tc>
          <w:tcPr>
            <w:tcW w:w="2938" w:type="dxa"/>
          </w:tcPr>
          <w:p w:rsidR="003D155E" w:rsidRPr="004A09D3" w:rsidRDefault="003D155E" w:rsidP="003D155E">
            <w:pPr>
              <w:pStyle w:val="BodyText"/>
            </w:pPr>
            <w:r w:rsidRPr="004A09D3">
              <w:t>QUAS-PFMS-TS-0001</w:t>
            </w:r>
          </w:p>
        </w:tc>
        <w:tc>
          <w:tcPr>
            <w:tcW w:w="5514" w:type="dxa"/>
          </w:tcPr>
          <w:p w:rsidR="003D155E" w:rsidRPr="004A09D3" w:rsidRDefault="003D155E" w:rsidP="003D155E">
            <w:pPr>
              <w:pStyle w:val="BodyText"/>
            </w:pPr>
            <w:r w:rsidRPr="004A09D3">
              <w:t>QUAS Project, PFMS, Trade Stud</w:t>
            </w:r>
            <w:r w:rsidR="00C30849" w:rsidRPr="004A09D3">
              <w:t>y</w:t>
            </w:r>
            <w:r w:rsidRPr="004A09D3">
              <w:t xml:space="preserve"> for</w:t>
            </w:r>
          </w:p>
        </w:tc>
      </w:tr>
      <w:tr w:rsidR="00C30849" w:rsidRPr="004A09D3">
        <w:tc>
          <w:tcPr>
            <w:tcW w:w="1238" w:type="dxa"/>
          </w:tcPr>
          <w:p w:rsidR="00C30849" w:rsidRPr="004A09D3" w:rsidRDefault="00C30849">
            <w:pPr>
              <w:pStyle w:val="BodyText"/>
            </w:pPr>
            <w:r w:rsidRPr="004A09D3">
              <w:t>RD/4</w:t>
            </w:r>
          </w:p>
        </w:tc>
        <w:tc>
          <w:tcPr>
            <w:tcW w:w="2938" w:type="dxa"/>
          </w:tcPr>
          <w:p w:rsidR="00C30849" w:rsidRPr="004A09D3" w:rsidRDefault="008823AC" w:rsidP="003D155E">
            <w:pPr>
              <w:pStyle w:val="BodyText"/>
            </w:pPr>
            <w:r w:rsidRPr="004A09D3">
              <w:t>QUAS-PFMS- PR-0001</w:t>
            </w:r>
          </w:p>
        </w:tc>
        <w:tc>
          <w:tcPr>
            <w:tcW w:w="5514" w:type="dxa"/>
          </w:tcPr>
          <w:p w:rsidR="00C30849" w:rsidRPr="004A09D3" w:rsidRDefault="00500C16" w:rsidP="003D155E">
            <w:pPr>
              <w:pStyle w:val="BodyText"/>
            </w:pPr>
            <w:r w:rsidRPr="004A09D3">
              <w:t>QUAS Project, PFMS, Progress Report for</w:t>
            </w:r>
          </w:p>
        </w:tc>
      </w:tr>
      <w:tr w:rsidR="004B163C" w:rsidRPr="004A09D3">
        <w:tc>
          <w:tcPr>
            <w:tcW w:w="1238" w:type="dxa"/>
          </w:tcPr>
          <w:p w:rsidR="004B163C" w:rsidRPr="004A09D3" w:rsidRDefault="004B163C">
            <w:pPr>
              <w:pStyle w:val="BodyText"/>
            </w:pPr>
            <w:r w:rsidRPr="004A09D3">
              <w:t>RD/5</w:t>
            </w:r>
          </w:p>
        </w:tc>
        <w:tc>
          <w:tcPr>
            <w:tcW w:w="2938" w:type="dxa"/>
          </w:tcPr>
          <w:p w:rsidR="004B163C" w:rsidRPr="004A09D3" w:rsidRDefault="004B163C" w:rsidP="003D155E">
            <w:pPr>
              <w:pStyle w:val="BodyText"/>
            </w:pPr>
            <w:r w:rsidRPr="004A09D3">
              <w:t>QUAS-PFMS-TR-0001</w:t>
            </w:r>
          </w:p>
        </w:tc>
        <w:tc>
          <w:tcPr>
            <w:tcW w:w="5514" w:type="dxa"/>
          </w:tcPr>
          <w:p w:rsidR="004B163C" w:rsidRPr="004A09D3" w:rsidRDefault="004B163C" w:rsidP="003D155E">
            <w:pPr>
              <w:pStyle w:val="BodyText"/>
            </w:pPr>
            <w:r w:rsidRPr="004A09D3">
              <w:t xml:space="preserve">QUAS Project, PFMS, </w:t>
            </w:r>
            <w:proofErr w:type="spellStart"/>
            <w:r w:rsidRPr="004A09D3">
              <w:t>Matlab</w:t>
            </w:r>
            <w:proofErr w:type="spellEnd"/>
            <w:r w:rsidRPr="004A09D3">
              <w:t xml:space="preserve"> Model Test Report for </w:t>
            </w:r>
          </w:p>
        </w:tc>
      </w:tr>
    </w:tbl>
    <w:p w:rsidR="009975F2" w:rsidRPr="004A09D3" w:rsidRDefault="009975F2">
      <w:pPr>
        <w:pStyle w:val="Heading2"/>
        <w:rPr>
          <w:color w:val="auto"/>
        </w:rPr>
      </w:pPr>
      <w:bookmarkStart w:id="7" w:name="_Toc240435163"/>
      <w:r w:rsidRPr="004A09D3">
        <w:rPr>
          <w:color w:val="auto"/>
        </w:rPr>
        <w:t>Non-QUT Documents</w:t>
      </w:r>
      <w:bookmarkEnd w:id="7"/>
    </w:p>
    <w:tbl>
      <w:tblPr>
        <w:tblW w:w="0" w:type="auto"/>
        <w:tblLook w:val="0000"/>
      </w:tblPr>
      <w:tblGrid>
        <w:gridCol w:w="1238"/>
        <w:gridCol w:w="8452"/>
      </w:tblGrid>
      <w:tr w:rsidR="0045061D" w:rsidRPr="004A09D3" w:rsidTr="00E409F4">
        <w:tc>
          <w:tcPr>
            <w:tcW w:w="1238" w:type="dxa"/>
          </w:tcPr>
          <w:p w:rsidR="0045061D" w:rsidRPr="004A09D3" w:rsidRDefault="0045061D" w:rsidP="004A09D3">
            <w:pPr>
              <w:pStyle w:val="BodyText"/>
            </w:pPr>
            <w:r w:rsidRPr="004A09D3">
              <w:t>RD/6</w:t>
            </w:r>
          </w:p>
        </w:tc>
        <w:tc>
          <w:tcPr>
            <w:tcW w:w="8452" w:type="dxa"/>
          </w:tcPr>
          <w:p w:rsidR="0045061D" w:rsidRPr="00BF37DA" w:rsidRDefault="0045061D" w:rsidP="0045061D">
            <w:r w:rsidRPr="00313773">
              <w:rPr>
                <w:color w:val="auto"/>
              </w:rPr>
              <w:t xml:space="preserve">M. </w:t>
            </w:r>
            <w:proofErr w:type="spellStart"/>
            <w:r w:rsidRPr="00313773">
              <w:rPr>
                <w:color w:val="auto"/>
              </w:rPr>
              <w:t>Porretta</w:t>
            </w:r>
            <w:proofErr w:type="spellEnd"/>
            <w:r w:rsidRPr="00313773">
              <w:rPr>
                <w:color w:val="auto"/>
              </w:rPr>
              <w:t xml:space="preserve">, M. </w:t>
            </w:r>
            <w:proofErr w:type="spellStart"/>
            <w:r w:rsidRPr="00313773">
              <w:rPr>
                <w:color w:val="auto"/>
              </w:rPr>
              <w:t>Dupuy</w:t>
            </w:r>
            <w:proofErr w:type="spellEnd"/>
            <w:r w:rsidRPr="00313773">
              <w:rPr>
                <w:color w:val="auto"/>
              </w:rPr>
              <w:t xml:space="preserve">, W. Schuster, A. </w:t>
            </w:r>
            <w:proofErr w:type="spellStart"/>
            <w:r w:rsidRPr="00313773">
              <w:rPr>
                <w:color w:val="auto"/>
              </w:rPr>
              <w:t>Majumdar</w:t>
            </w:r>
            <w:proofErr w:type="spellEnd"/>
            <w:r w:rsidRPr="00313773">
              <w:rPr>
                <w:color w:val="auto"/>
              </w:rPr>
              <w:t xml:space="preserve"> and W </w:t>
            </w:r>
            <w:proofErr w:type="spellStart"/>
            <w:r w:rsidRPr="00313773">
              <w:rPr>
                <w:color w:val="auto"/>
              </w:rPr>
              <w:t>Ochieng</w:t>
            </w:r>
            <w:proofErr w:type="spellEnd"/>
            <w:r w:rsidRPr="00313773">
              <w:rPr>
                <w:color w:val="auto"/>
              </w:rPr>
              <w:t xml:space="preserve">. “Performance Evaluation of Novel 4D Trajectory Prediction Model for Civil Aircraft”, in </w:t>
            </w:r>
            <w:r w:rsidRPr="00313773">
              <w:rPr>
                <w:i/>
                <w:color w:val="auto"/>
              </w:rPr>
              <w:t>The Journal of Navigation</w:t>
            </w:r>
            <w:r w:rsidRPr="00313773">
              <w:rPr>
                <w:color w:val="auto"/>
              </w:rPr>
              <w:t>, vol. 61, pp. 393–420, 2008</w:t>
            </w:r>
          </w:p>
        </w:tc>
      </w:tr>
    </w:tbl>
    <w:p w:rsidR="009975F2" w:rsidRPr="004A09D3" w:rsidRDefault="009975F2">
      <w:pPr>
        <w:rPr>
          <w:color w:val="auto"/>
        </w:rPr>
      </w:pPr>
      <w:r w:rsidRPr="004A09D3">
        <w:rPr>
          <w:color w:val="auto"/>
        </w:rPr>
        <w:t xml:space="preserve">In the event of any conflict between this document and any RD referenced herein, such conflict shall be notified to </w:t>
      </w:r>
      <w:r w:rsidR="009D3C5F" w:rsidRPr="004A09D3">
        <w:fldChar w:fldCharType="begin"/>
      </w:r>
      <w:r w:rsidR="009E210C" w:rsidRPr="004A09D3">
        <w:instrText xml:space="preserve"> DOCPROPERTY "Manager"  \* MERGEFORMAT </w:instrText>
      </w:r>
      <w:r w:rsidR="009D3C5F" w:rsidRPr="004A09D3">
        <w:fldChar w:fldCharType="separate"/>
      </w:r>
      <w:r w:rsidR="00E033AF" w:rsidRPr="00E033AF">
        <w:rPr>
          <w:color w:val="auto"/>
        </w:rPr>
        <w:t xml:space="preserve">Dr Luis </w:t>
      </w:r>
      <w:proofErr w:type="spellStart"/>
      <w:r w:rsidR="00E033AF" w:rsidRPr="00E033AF">
        <w:rPr>
          <w:color w:val="auto"/>
        </w:rPr>
        <w:t>Mejias</w:t>
      </w:r>
      <w:proofErr w:type="spellEnd"/>
      <w:r w:rsidR="009D3C5F" w:rsidRPr="004A09D3">
        <w:fldChar w:fldCharType="end"/>
      </w:r>
      <w:r w:rsidRPr="004A09D3">
        <w:rPr>
          <w:color w:val="auto"/>
        </w:rPr>
        <w:t>.</w:t>
      </w:r>
    </w:p>
    <w:p w:rsidR="009975F2" w:rsidRPr="00843B98" w:rsidRDefault="009975F2">
      <w:pPr>
        <w:rPr>
          <w:color w:val="auto"/>
        </w:rPr>
      </w:pPr>
      <w:r w:rsidRPr="004A09D3">
        <w:rPr>
          <w:color w:val="auto"/>
        </w:rPr>
        <w:t>In the following text, RD/x identifies referenced documents, where "x" denotes the actual document.</w:t>
      </w:r>
      <w:r w:rsidRPr="00843B98">
        <w:rPr>
          <w:color w:val="auto"/>
        </w:rPr>
        <w:t xml:space="preserve"> </w:t>
      </w:r>
    </w:p>
    <w:p w:rsidR="00A755EE" w:rsidRDefault="002256A5" w:rsidP="002256A5">
      <w:pPr>
        <w:pStyle w:val="Heading1"/>
      </w:pPr>
      <w:bookmarkStart w:id="8" w:name="_Toc240435164"/>
      <w:r>
        <w:lastRenderedPageBreak/>
        <w:t>Project Summary</w:t>
      </w:r>
      <w:bookmarkEnd w:id="8"/>
    </w:p>
    <w:p w:rsidR="00EC1E4C" w:rsidRDefault="00A73A6D" w:rsidP="008E42CA">
      <w:pPr>
        <w:spacing w:line="360" w:lineRule="auto"/>
      </w:pPr>
      <w:r w:rsidRPr="00A73A6D">
        <w:t>The</w:t>
      </w:r>
      <w:r w:rsidR="008E42CA" w:rsidRPr="00A73A6D">
        <w:t xml:space="preserve"> </w:t>
      </w:r>
      <w:r w:rsidR="005F23A3" w:rsidRPr="00A73A6D">
        <w:t>Predictive Flight Management System</w:t>
      </w:r>
      <w:r w:rsidR="008E42CA" w:rsidRPr="00A73A6D">
        <w:t xml:space="preserve"> is a </w:t>
      </w:r>
      <w:r w:rsidR="005F23A3" w:rsidRPr="00A73A6D">
        <w:t xml:space="preserve">trajectory prediction system </w:t>
      </w:r>
      <w:r w:rsidR="008E42CA" w:rsidRPr="00A73A6D">
        <w:t xml:space="preserve">currently in development for the QUAS. </w:t>
      </w:r>
      <w:r w:rsidRPr="00A73A6D">
        <w:t>The system</w:t>
      </w:r>
      <w:r w:rsidR="005F23A3">
        <w:t xml:space="preserve"> </w:t>
      </w:r>
      <w:r w:rsidR="008E42CA">
        <w:t>provide</w:t>
      </w:r>
      <w:r w:rsidR="005F23A3">
        <w:t>s</w:t>
      </w:r>
      <w:r w:rsidR="008E42CA">
        <w:t xml:space="preserve"> insight into the performance of a UAS across a finite prediction horizon allowing</w:t>
      </w:r>
      <w:r w:rsidR="005A3BFD">
        <w:t xml:space="preserve"> for scrutiny of </w:t>
      </w:r>
      <w:r w:rsidR="00320199">
        <w:t xml:space="preserve">if </w:t>
      </w:r>
      <w:r w:rsidR="008E42CA">
        <w:t xml:space="preserve">commanded waypoints developed by the </w:t>
      </w:r>
      <w:proofErr w:type="spellStart"/>
      <w:r w:rsidR="008E42CA">
        <w:t>ATCo</w:t>
      </w:r>
      <w:proofErr w:type="spellEnd"/>
      <w:r w:rsidR="00EC1E4C">
        <w:t>, for collision free paths,</w:t>
      </w:r>
      <w:r w:rsidR="008E42CA">
        <w:t xml:space="preserve"> are achievable</w:t>
      </w:r>
      <w:r w:rsidR="005A3BFD">
        <w:t xml:space="preserve"> by the platform</w:t>
      </w:r>
      <w:r w:rsidR="008E42CA">
        <w:t>. The system also will pro</w:t>
      </w:r>
      <w:r w:rsidR="005A3BFD">
        <w:t xml:space="preserve">vide a level of intelligence to ensure </w:t>
      </w:r>
      <w:proofErr w:type="spellStart"/>
      <w:r w:rsidR="005A3BFD">
        <w:t>ATCo</w:t>
      </w:r>
      <w:proofErr w:type="spellEnd"/>
      <w:r w:rsidR="005A3BFD">
        <w:t xml:space="preserve"> data is valid due to inherent system latency or corruption during </w:t>
      </w:r>
      <w:r w:rsidR="00A2107D">
        <w:t>communication.</w:t>
      </w:r>
      <w:r w:rsidR="00265C15">
        <w:t xml:space="preserve"> The </w:t>
      </w:r>
      <w:r w:rsidR="00EC1E4C">
        <w:t>PFMS</w:t>
      </w:r>
      <w:r w:rsidR="00265C15">
        <w:t xml:space="preserve"> is required by the QUAS to install another level of safety to </w:t>
      </w:r>
      <w:r w:rsidR="00E96ABD">
        <w:t xml:space="preserve">autonomous system </w:t>
      </w:r>
      <w:r w:rsidR="00265C15">
        <w:t>to ensure safe cooperation with other unmanned and manned aircraft in busy airspace</w:t>
      </w:r>
      <w:r w:rsidR="00571645">
        <w:t>.</w:t>
      </w:r>
    </w:p>
    <w:p w:rsidR="007B18D8" w:rsidRDefault="00EC1E4C" w:rsidP="008E42CA">
      <w:pPr>
        <w:spacing w:line="360" w:lineRule="auto"/>
      </w:pPr>
      <w:r>
        <w:t>C</w:t>
      </w:r>
      <w:r w:rsidR="00463F8D">
        <w:t xml:space="preserve">urrent </w:t>
      </w:r>
      <w:r>
        <w:t>QUT</w:t>
      </w:r>
      <w:r w:rsidR="00463F8D">
        <w:t xml:space="preserve"> trajectory prediction </w:t>
      </w:r>
      <w:r w:rsidR="002C578D">
        <w:t>algorithm</w:t>
      </w:r>
      <w:r w:rsidR="007B18D8">
        <w:t xml:space="preserve">s </w:t>
      </w:r>
      <w:r w:rsidR="00463F8D">
        <w:t xml:space="preserve">calculate waypoint arrival times using </w:t>
      </w:r>
      <w:r w:rsidR="002C578D">
        <w:t>displacement between the current waypoint and the platform velocity</w:t>
      </w:r>
      <w:r w:rsidR="007B18D8">
        <w:t xml:space="preserve">. </w:t>
      </w:r>
      <w:r w:rsidR="00F25D0E">
        <w:t xml:space="preserve">Evidently, present </w:t>
      </w:r>
      <w:r w:rsidR="007B18D8">
        <w:t>systems ignore platform performance boundaries such as minimum (stall) and maximum velocities, minimum turn radius, climb and descent rates, and attitude rate constraints.</w:t>
      </w:r>
      <w:r w:rsidR="00F25D0E">
        <w:t xml:space="preserve"> The inclusion of vehicle dynamics during trajectory generation allows for trajectories which allow for platform constraints and increase</w:t>
      </w:r>
      <w:r w:rsidR="00607E0E">
        <w:t>s</w:t>
      </w:r>
      <w:r w:rsidR="00F25D0E">
        <w:t xml:space="preserve"> </w:t>
      </w:r>
      <w:r w:rsidR="00607E0E">
        <w:t xml:space="preserve">prediction </w:t>
      </w:r>
      <w:r w:rsidR="00F25D0E">
        <w:t>accuracy.</w:t>
      </w:r>
    </w:p>
    <w:p w:rsidR="0033389E" w:rsidRDefault="00091F3D" w:rsidP="008E42CA">
      <w:pPr>
        <w:spacing w:line="360" w:lineRule="auto"/>
      </w:pPr>
      <w:r w:rsidRPr="00091F3D">
        <w:t>Hence,</w:t>
      </w:r>
      <w:r w:rsidR="005F23A3" w:rsidRPr="00091F3D">
        <w:t xml:space="preserve"> the PFMS project is to develop</w:t>
      </w:r>
      <w:r w:rsidRPr="00091F3D">
        <w:t>, validate and integrate onboard a UAS</w:t>
      </w:r>
      <w:r w:rsidR="005F23A3" w:rsidRPr="00091F3D">
        <w:t xml:space="preserve"> an improved trajectory prediction engine with aircraft dynamics and constraint considerations.</w:t>
      </w:r>
      <w:r w:rsidRPr="00091F3D">
        <w:t xml:space="preserve"> </w:t>
      </w:r>
      <w:r w:rsidR="003D0F23" w:rsidRPr="00091F3D">
        <w:t xml:space="preserve">The </w:t>
      </w:r>
      <w:r w:rsidR="00181409">
        <w:t>High level Objectives (</w:t>
      </w:r>
      <w:r w:rsidR="005F23A3" w:rsidRPr="00091F3D">
        <w:t>HLOs</w:t>
      </w:r>
      <w:r w:rsidR="00181409">
        <w:t>)</w:t>
      </w:r>
      <w:r w:rsidR="003D0F23">
        <w:t xml:space="preserve"> for</w:t>
      </w:r>
      <w:r w:rsidR="005F23A3">
        <w:t xml:space="preserve"> the PFMS</w:t>
      </w:r>
      <w:r w:rsidR="00F30E1E">
        <w:t xml:space="preserve"> project</w:t>
      </w:r>
      <w:r w:rsidR="005F23A3">
        <w:t xml:space="preserve"> can then be developed as</w:t>
      </w:r>
      <w:r w:rsidR="0033389E">
        <w:t xml:space="preserve"> defined in </w:t>
      </w:r>
      <w:r w:rsidR="009D3C5F">
        <w:fldChar w:fldCharType="begin"/>
      </w:r>
      <w:r w:rsidR="002D644C">
        <w:instrText xml:space="preserve"> REF _Ref231917567 \h </w:instrText>
      </w:r>
      <w:r w:rsidR="009D3C5F">
        <w:fldChar w:fldCharType="separate"/>
      </w:r>
      <w:r w:rsidR="00A16195" w:rsidRPr="001D633B">
        <w:t xml:space="preserve">Figure </w:t>
      </w:r>
      <w:r w:rsidR="00A16195">
        <w:rPr>
          <w:noProof/>
        </w:rPr>
        <w:t>1</w:t>
      </w:r>
      <w:r w:rsidR="009D3C5F">
        <w:fldChar w:fldCharType="end"/>
      </w:r>
      <w:r w:rsidR="006E3967">
        <w:t>,</w:t>
      </w:r>
      <w:r w:rsidR="002D644C">
        <w:t xml:space="preserve"> </w:t>
      </w:r>
      <w:r w:rsidR="0033389E">
        <w:t xml:space="preserve">where successive objectives </w:t>
      </w:r>
      <w:r w:rsidR="002D644C">
        <w:t>define the stages of the project.</w:t>
      </w:r>
      <w:r w:rsidR="0059569F">
        <w:t xml:space="preserve"> The HLO status is also defined in </w:t>
      </w:r>
      <w:r w:rsidR="009D3C5F">
        <w:fldChar w:fldCharType="begin"/>
      </w:r>
      <w:r w:rsidR="00460F23">
        <w:instrText xml:space="preserve"> REF _Ref231917567 \h </w:instrText>
      </w:r>
      <w:r w:rsidR="009D3C5F">
        <w:fldChar w:fldCharType="separate"/>
      </w:r>
      <w:r w:rsidR="00A16195" w:rsidRPr="001D633B">
        <w:t xml:space="preserve">Figure </w:t>
      </w:r>
      <w:r w:rsidR="00A16195">
        <w:rPr>
          <w:noProof/>
        </w:rPr>
        <w:t>1</w:t>
      </w:r>
      <w:r w:rsidR="009D3C5F">
        <w:fldChar w:fldCharType="end"/>
      </w:r>
      <w:r w:rsidR="0059569F">
        <w:t>.</w:t>
      </w:r>
      <w:r w:rsidR="0033389E">
        <w:t xml:space="preserve"> </w:t>
      </w:r>
    </w:p>
    <w:p w:rsidR="00C71003" w:rsidRDefault="00C71003" w:rsidP="008E42CA">
      <w:pPr>
        <w:spacing w:line="360" w:lineRule="auto"/>
      </w:pPr>
    </w:p>
    <w:p w:rsidR="0033389E" w:rsidRPr="001D633B" w:rsidRDefault="00C71003" w:rsidP="0033389E">
      <w:pPr>
        <w:keepNext/>
        <w:jc w:val="center"/>
      </w:pPr>
      <w:r w:rsidRPr="001D633B">
        <w:object w:dxaOrig="6121" w:dyaOrig="3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154.3pt" o:ole="">
            <v:imagedata r:id="rId8" o:title=""/>
          </v:shape>
          <o:OLEObject Type="Embed" ProgID="Visio.Drawing.11" ShapeID="_x0000_i1025" DrawAspect="Content" ObjectID="_1314178586" r:id="rId9"/>
        </w:object>
      </w:r>
    </w:p>
    <w:p w:rsidR="0033389E" w:rsidRPr="008C612A" w:rsidRDefault="0033389E" w:rsidP="0033389E">
      <w:pPr>
        <w:pStyle w:val="Caption"/>
      </w:pPr>
      <w:bookmarkStart w:id="9" w:name="_Ref231917567"/>
      <w:bookmarkStart w:id="10" w:name="_Toc212368968"/>
      <w:bookmarkStart w:id="11" w:name="_Toc228367919"/>
      <w:bookmarkStart w:id="12" w:name="_Toc240435174"/>
      <w:r w:rsidRPr="001D633B">
        <w:t xml:space="preserve">Figure </w:t>
      </w:r>
      <w:fldSimple w:instr=" SEQ Figure \* ARABIC ">
        <w:r w:rsidR="00A16195">
          <w:rPr>
            <w:noProof/>
          </w:rPr>
          <w:t>1</w:t>
        </w:r>
      </w:fldSimple>
      <w:bookmarkEnd w:id="9"/>
      <w:r w:rsidRPr="001D633B">
        <w:t xml:space="preserve"> – PFMS Project’s High Level Objectives</w:t>
      </w:r>
      <w:bookmarkEnd w:id="10"/>
      <w:bookmarkEnd w:id="11"/>
      <w:bookmarkEnd w:id="12"/>
    </w:p>
    <w:p w:rsidR="00C71003" w:rsidRDefault="00C71003" w:rsidP="006E3967">
      <w:pPr>
        <w:spacing w:line="360" w:lineRule="auto"/>
      </w:pPr>
    </w:p>
    <w:p w:rsidR="0086701C" w:rsidRPr="006E3967" w:rsidRDefault="003D0F23" w:rsidP="006E3967">
      <w:pPr>
        <w:spacing w:line="360" w:lineRule="auto"/>
      </w:pPr>
      <w:r>
        <w:t>This document</w:t>
      </w:r>
      <w:r w:rsidR="0045061D">
        <w:t xml:space="preserve"> expli</w:t>
      </w:r>
      <w:r w:rsidR="00A326B8">
        <w:t>ci</w:t>
      </w:r>
      <w:r w:rsidR="0045061D">
        <w:t>tly</w:t>
      </w:r>
      <w:r>
        <w:t xml:space="preserve"> reflect</w:t>
      </w:r>
      <w:r w:rsidR="00484F76">
        <w:t>s</w:t>
      </w:r>
      <w:r>
        <w:t xml:space="preserve"> the progress of the PFMS project as per the </w:t>
      </w:r>
      <w:r w:rsidR="00DC4E5E">
        <w:t>HLOs</w:t>
      </w:r>
      <w:r w:rsidR="00F30E1E">
        <w:t xml:space="preserve"> [</w:t>
      </w:r>
      <w:r w:rsidR="003D155E">
        <w:t>RD/1</w:t>
      </w:r>
      <w:r w:rsidR="00F30E1E">
        <w:t>]</w:t>
      </w:r>
      <w:r w:rsidR="00320199">
        <w:t xml:space="preserve"> und</w:t>
      </w:r>
      <w:r w:rsidR="00181409">
        <w:t>ertaken thus far.</w:t>
      </w:r>
      <w:r w:rsidR="007F29E9">
        <w:br w:type="page"/>
      </w:r>
    </w:p>
    <w:p w:rsidR="00097B68" w:rsidRDefault="00097B68" w:rsidP="0034451B">
      <w:pPr>
        <w:pStyle w:val="Heading1"/>
      </w:pPr>
      <w:bookmarkStart w:id="13" w:name="_Toc240435165"/>
      <w:r>
        <w:lastRenderedPageBreak/>
        <w:t>Semester Progress</w:t>
      </w:r>
      <w:bookmarkEnd w:id="13"/>
    </w:p>
    <w:p w:rsidR="00097B68" w:rsidRPr="00097B68" w:rsidRDefault="0034451B" w:rsidP="0034451B">
      <w:pPr>
        <w:spacing w:line="360" w:lineRule="auto"/>
      </w:pPr>
      <w:r>
        <w:t>This section outlines the progress during the current semester thus far. It details the methodologies and progress against milestones.</w:t>
      </w:r>
      <w:r w:rsidR="00E8482D">
        <w:t xml:space="preserve"> </w:t>
      </w:r>
    </w:p>
    <w:p w:rsidR="00E8482D" w:rsidRDefault="00BF0495" w:rsidP="00C30849">
      <w:pPr>
        <w:spacing w:line="360" w:lineRule="auto"/>
      </w:pPr>
      <w:r>
        <w:t>It discusses the completion of HLO-2 and reports on the progress and future steps to</w:t>
      </w:r>
      <w:r w:rsidR="00C30849">
        <w:t xml:space="preserve"> complete HLO-3 and HLO-4. </w:t>
      </w:r>
      <w:r>
        <w:t>For information regarding achievements of last semesters milestones see RD/4.</w:t>
      </w:r>
    </w:p>
    <w:p w:rsidR="00C30849" w:rsidRPr="00085193" w:rsidRDefault="00C30849" w:rsidP="0034451B">
      <w:pPr>
        <w:pStyle w:val="Heading2"/>
      </w:pPr>
      <w:bookmarkStart w:id="14" w:name="_Toc240435166"/>
      <w:r>
        <w:t>Completion of HLO-2</w:t>
      </w:r>
      <w:bookmarkEnd w:id="14"/>
    </w:p>
    <w:p w:rsidR="0034451B" w:rsidRDefault="00C30849" w:rsidP="00C30849">
      <w:pPr>
        <w:spacing w:line="360" w:lineRule="auto"/>
      </w:pPr>
      <w:r>
        <w:t>The</w:t>
      </w:r>
      <w:r w:rsidR="0034451B">
        <w:t xml:space="preserve"> </w:t>
      </w:r>
      <w:proofErr w:type="spellStart"/>
      <w:r w:rsidR="0034451B">
        <w:t>Simulink</w:t>
      </w:r>
      <w:proofErr w:type="spellEnd"/>
      <w:r>
        <w:t xml:space="preserve"> model </w:t>
      </w:r>
      <w:r w:rsidR="0034451B">
        <w:t>was validated</w:t>
      </w:r>
      <w:r>
        <w:t xml:space="preserve"> using standard telemetry captured during a QUAS test day. Telemetry data </w:t>
      </w:r>
      <w:r w:rsidR="0034451B">
        <w:t>was</w:t>
      </w:r>
      <w:r>
        <w:t xml:space="preserve"> compared following </w:t>
      </w:r>
      <w:r w:rsidR="0034451B">
        <w:t>capture of data on a reasonably windy day. The series of waypoints during the test day were recorded. Initially, it was considered that waypoints would be developed to consider multiple approach angles to develop data for complex trajectories for comparison to the PFMS, however, it was simpler to conform to the UAS flight plan and compare to recorded data.</w:t>
      </w:r>
    </w:p>
    <w:p w:rsidR="00C63FB8" w:rsidRDefault="009212CC" w:rsidP="0034451B">
      <w:pPr>
        <w:spacing w:line="360" w:lineRule="auto"/>
      </w:pPr>
      <w:r>
        <w:t>The flight path for the UAV was compared to the flight path generated by the model, and the difference was calculated</w:t>
      </w:r>
      <w:r w:rsidR="008A0661">
        <w:t xml:space="preserve"> where</w:t>
      </w:r>
      <w:r>
        <w:t xml:space="preserve"> </w:t>
      </w:r>
      <w:r w:rsidR="008A0661">
        <w:t>o</w:t>
      </w:r>
      <w:r>
        <w:t>nly cruising states were compared</w:t>
      </w:r>
      <w:r w:rsidR="008A0661">
        <w:t>. T</w:t>
      </w:r>
      <w:r>
        <w:t>he test reflected that t</w:t>
      </w:r>
      <w:r w:rsidR="0034451B">
        <w:t xml:space="preserve">he </w:t>
      </w:r>
      <w:r w:rsidR="008A0661">
        <w:t>flight performance was reflected by the model, however, the true</w:t>
      </w:r>
      <w:r w:rsidR="0034451B">
        <w:t xml:space="preserve"> accuracy of the model over the flight duration was hard to determine due to </w:t>
      </w:r>
      <w:r w:rsidR="008A0661">
        <w:t>the</w:t>
      </w:r>
      <w:r w:rsidR="0034451B">
        <w:t xml:space="preserve"> flight days experiencing significant wind conditions. The outcomes of the testing are described in </w:t>
      </w:r>
      <w:r w:rsidR="004B163C">
        <w:t xml:space="preserve">detail in </w:t>
      </w:r>
      <w:r w:rsidR="0034451B">
        <w:t>the model test document as per RD/</w:t>
      </w:r>
      <w:r w:rsidR="004B163C">
        <w:t xml:space="preserve">5. </w:t>
      </w:r>
    </w:p>
    <w:p w:rsidR="0034451B" w:rsidRDefault="004B163C" w:rsidP="0034451B">
      <w:pPr>
        <w:spacing w:line="360" w:lineRule="auto"/>
      </w:pPr>
      <w:r>
        <w:t xml:space="preserve">It’s important to note, that comparison of the </w:t>
      </w:r>
      <w:proofErr w:type="spellStart"/>
      <w:r>
        <w:t>Matlab</w:t>
      </w:r>
      <w:proofErr w:type="spellEnd"/>
      <w:r>
        <w:t xml:space="preserve"> model on a non-windy day is yet to be performed. However, the testing that was performed was considered that the model was ready for C++ implementation as per HLO-3, which will later be fu</w:t>
      </w:r>
      <w:r w:rsidR="005A776F">
        <w:t>rther justified onboard the UAS within the software testing and validation stages.</w:t>
      </w:r>
      <w:r>
        <w:t xml:space="preserve"> </w:t>
      </w:r>
    </w:p>
    <w:p w:rsidR="00C30849" w:rsidRDefault="008024F9" w:rsidP="0034451B">
      <w:pPr>
        <w:pStyle w:val="Heading2"/>
      </w:pPr>
      <w:bookmarkStart w:id="15" w:name="_Ref240383498"/>
      <w:bookmarkStart w:id="16" w:name="_Toc240435167"/>
      <w:r>
        <w:t>Progress</w:t>
      </w:r>
      <w:r w:rsidR="00C30849">
        <w:t xml:space="preserve"> </w:t>
      </w:r>
      <w:r>
        <w:t>on</w:t>
      </w:r>
      <w:r w:rsidR="00C30849">
        <w:t xml:space="preserve"> HLO-3</w:t>
      </w:r>
      <w:bookmarkEnd w:id="15"/>
      <w:bookmarkEnd w:id="16"/>
    </w:p>
    <w:p w:rsidR="00837E8F" w:rsidRDefault="00837E8F" w:rsidP="00837E8F">
      <w:pPr>
        <w:spacing w:line="360" w:lineRule="auto"/>
      </w:pPr>
      <w:r>
        <w:t xml:space="preserve">Implementation of the PFMS onboard the UAS required conversion of the </w:t>
      </w:r>
      <w:proofErr w:type="spellStart"/>
      <w:r>
        <w:t>Simulink</w:t>
      </w:r>
      <w:proofErr w:type="spellEnd"/>
      <w:r>
        <w:t xml:space="preserve"> simulation environment into C++ for compilation and execution. </w:t>
      </w:r>
    </w:p>
    <w:p w:rsidR="00837E8F" w:rsidRDefault="00837E8F" w:rsidP="00837E8F">
      <w:pPr>
        <w:spacing w:line="360" w:lineRule="auto"/>
      </w:pPr>
      <w:r>
        <w:t xml:space="preserve">The planed code architecture was the C++ implementation to be composed of the </w:t>
      </w:r>
      <w:proofErr w:type="spellStart"/>
      <w:r>
        <w:t>JSBsim</w:t>
      </w:r>
      <w:proofErr w:type="spellEnd"/>
      <w:r>
        <w:t xml:space="preserve"> system dynamics model configured with the dynamics of the QUAS, a Real Time Workshop build of the </w:t>
      </w:r>
      <w:proofErr w:type="spellStart"/>
      <w:r>
        <w:t>Simulink</w:t>
      </w:r>
      <w:proofErr w:type="spellEnd"/>
      <w:r>
        <w:t xml:space="preserve"> system control model, and custom implementation of the navigation model, which utilises user defined scripts. </w:t>
      </w:r>
    </w:p>
    <w:p w:rsidR="00837E8F" w:rsidRDefault="00837E8F" w:rsidP="00837E8F">
      <w:pPr>
        <w:spacing w:line="360" w:lineRule="auto"/>
      </w:pPr>
      <w:r>
        <w:lastRenderedPageBreak/>
        <w:t xml:space="preserve">The Real Time Workshop, a feature of </w:t>
      </w:r>
      <w:proofErr w:type="spellStart"/>
      <w:r>
        <w:t>Simulink</w:t>
      </w:r>
      <w:proofErr w:type="spellEnd"/>
      <w:r>
        <w:t xml:space="preserve">, offered a compilation functionality of simulation libraries for rapid model development in C++. However due to restrictions such as no support for user defined scripts, disordered auto-generated code and compiling errors it was decided to utilise </w:t>
      </w:r>
      <w:proofErr w:type="spellStart"/>
      <w:r>
        <w:t>JSBSim</w:t>
      </w:r>
      <w:proofErr w:type="spellEnd"/>
      <w:r>
        <w:t xml:space="preserve"> and its supporting functionality for autopilot scripting. </w:t>
      </w:r>
    </w:p>
    <w:p w:rsidR="00EC7A45" w:rsidRDefault="00837E8F" w:rsidP="00C30849">
      <w:pPr>
        <w:spacing w:line="360" w:lineRule="auto"/>
      </w:pPr>
      <w:r>
        <w:t>The code developed thus far</w:t>
      </w:r>
      <w:r w:rsidR="00420F84">
        <w:t xml:space="preserve"> now uses the </w:t>
      </w:r>
      <w:proofErr w:type="spellStart"/>
      <w:r w:rsidR="00420F84">
        <w:t>JSBSim</w:t>
      </w:r>
      <w:proofErr w:type="spellEnd"/>
      <w:r w:rsidR="00420F84">
        <w:t xml:space="preserve"> library for the dynamics model, a </w:t>
      </w:r>
      <w:proofErr w:type="spellStart"/>
      <w:r w:rsidR="00420F84">
        <w:t>JSBSim</w:t>
      </w:r>
      <w:proofErr w:type="spellEnd"/>
      <w:r w:rsidR="00420F84">
        <w:t xml:space="preserve"> scripted control model and navigation model. However, for operation for the purpose of a PFMS a harness had to be generated to call the functionality of </w:t>
      </w:r>
      <w:proofErr w:type="spellStart"/>
      <w:r w:rsidR="00420F84">
        <w:t>JSBSim</w:t>
      </w:r>
      <w:proofErr w:type="spellEnd"/>
      <w:r w:rsidR="00420F84">
        <w:t>.</w:t>
      </w:r>
    </w:p>
    <w:p w:rsidR="00C87F9A" w:rsidRDefault="00C87F9A" w:rsidP="00C30849">
      <w:pPr>
        <w:spacing w:line="360" w:lineRule="auto"/>
      </w:pPr>
      <w:r>
        <w:t xml:space="preserve">For the purpose of this implementation, an </w:t>
      </w:r>
      <w:r w:rsidR="007B0132">
        <w:t>.</w:t>
      </w:r>
      <w:r>
        <w:t xml:space="preserve">xml based flight model had to be generated for </w:t>
      </w:r>
      <w:proofErr w:type="spellStart"/>
      <w:r>
        <w:t>JSBSim</w:t>
      </w:r>
      <w:proofErr w:type="spellEnd"/>
      <w:r>
        <w:t xml:space="preserve">, including engine characteristics. A </w:t>
      </w:r>
      <w:proofErr w:type="spellStart"/>
      <w:r>
        <w:t>JSBSim</w:t>
      </w:r>
      <w:proofErr w:type="spellEnd"/>
      <w:r>
        <w:t xml:space="preserve"> based control system had to be developed and the appropriate harness which runs the model at a required frequency for prediction.</w:t>
      </w:r>
      <w:r w:rsidR="00F92046">
        <w:t xml:space="preserve"> At this stage predefined initial conditions ar</w:t>
      </w:r>
      <w:r w:rsidR="002C4698">
        <w:t>e used as there is no real time connection to the autopilot.</w:t>
      </w:r>
    </w:p>
    <w:p w:rsidR="00420F84" w:rsidRDefault="00C87F9A" w:rsidP="00C30849">
      <w:pPr>
        <w:spacing w:line="360" w:lineRule="auto"/>
      </w:pPr>
      <w:r>
        <w:t xml:space="preserve">The PFMS basic implementation </w:t>
      </w:r>
      <w:r w:rsidR="00D25221">
        <w:t>is close to</w:t>
      </w:r>
      <w:r>
        <w:t xml:space="preserve"> </w:t>
      </w:r>
      <w:proofErr w:type="gramStart"/>
      <w:r>
        <w:t>complet</w:t>
      </w:r>
      <w:r w:rsidR="00D25221">
        <w:t>ion</w:t>
      </w:r>
      <w:r>
        <w:t>,</w:t>
      </w:r>
      <w:proofErr w:type="gramEnd"/>
      <w:r>
        <w:t xml:space="preserve"> however</w:t>
      </w:r>
      <w:r w:rsidR="00D25221">
        <w:t>,</w:t>
      </w:r>
      <w:r>
        <w:t xml:space="preserve"> it is yet to be integrated into the </w:t>
      </w:r>
      <w:r w:rsidR="00D25221">
        <w:t xml:space="preserve">QUAS </w:t>
      </w:r>
      <w:r>
        <w:t>flight computer. Work is required to request current flight conditions from the autopilot for the 6-DOF initialisation. Work is also required to alert the flight computer that a current waypoint is either not valid or achieving it is not possible.</w:t>
      </w:r>
    </w:p>
    <w:p w:rsidR="00E550BA" w:rsidRDefault="00E550BA" w:rsidP="00C30849">
      <w:pPr>
        <w:spacing w:line="360" w:lineRule="auto"/>
      </w:pPr>
      <w:r>
        <w:t xml:space="preserve">This part of the project is currently </w:t>
      </w:r>
      <w:proofErr w:type="gramStart"/>
      <w:r>
        <w:t>behind,</w:t>
      </w:r>
      <w:proofErr w:type="gramEnd"/>
      <w:r>
        <w:t xml:space="preserve"> however</w:t>
      </w:r>
      <w:r w:rsidR="004A09D3">
        <w:t>,</w:t>
      </w:r>
      <w:r>
        <w:t xml:space="preserve"> time has been scheduled to amend </w:t>
      </w:r>
      <w:r w:rsidR="00C33CBB">
        <w:t>lost</w:t>
      </w:r>
      <w:r>
        <w:t xml:space="preserve"> progress.</w:t>
      </w:r>
    </w:p>
    <w:p w:rsidR="00C30849" w:rsidRDefault="008024F9" w:rsidP="00C87F9A">
      <w:pPr>
        <w:pStyle w:val="Heading2"/>
      </w:pPr>
      <w:bookmarkStart w:id="17" w:name="_Ref240383552"/>
      <w:bookmarkStart w:id="18" w:name="_Toc240435168"/>
      <w:r>
        <w:t>Progress on</w:t>
      </w:r>
      <w:r w:rsidR="00C30849">
        <w:t xml:space="preserve"> HLO-4</w:t>
      </w:r>
      <w:bookmarkEnd w:id="17"/>
      <w:bookmarkEnd w:id="18"/>
    </w:p>
    <w:p w:rsidR="00C34F23" w:rsidRDefault="00847B92" w:rsidP="00847B92">
      <w:pPr>
        <w:spacing w:line="360" w:lineRule="auto"/>
      </w:pPr>
      <w:r>
        <w:t>Wind conditions</w:t>
      </w:r>
      <w:r w:rsidR="00C34F23">
        <w:t xml:space="preserve"> are currently being implemented using the </w:t>
      </w:r>
      <w:r>
        <w:t>sup</w:t>
      </w:r>
      <w:r w:rsidR="00C34F23">
        <w:t xml:space="preserve">porting functionality of </w:t>
      </w:r>
      <w:proofErr w:type="spellStart"/>
      <w:r w:rsidR="00C34F23">
        <w:t>JSBSim</w:t>
      </w:r>
      <w:proofErr w:type="spellEnd"/>
      <w:r w:rsidR="00C34F23">
        <w:t>, where the wind conditions will be set prior to take off.</w:t>
      </w:r>
    </w:p>
    <w:p w:rsidR="00C30849" w:rsidRDefault="00C30849" w:rsidP="00847B92">
      <w:pPr>
        <w:spacing w:line="360" w:lineRule="auto"/>
      </w:pPr>
      <w:r>
        <w:t>In later stages of the project</w:t>
      </w:r>
      <w:r w:rsidR="00C34F23">
        <w:t xml:space="preserve"> real time</w:t>
      </w:r>
      <w:r>
        <w:t xml:space="preserve"> meteorology</w:t>
      </w:r>
      <w:r w:rsidR="00C34F23">
        <w:t xml:space="preserve"> updates</w:t>
      </w:r>
      <w:r>
        <w:t xml:space="preserve"> may be accounted for during</w:t>
      </w:r>
      <w:r w:rsidR="00C34F23">
        <w:t xml:space="preserve"> trajectory prediction </w:t>
      </w:r>
      <w:r w:rsidR="00C34F23">
        <w:rPr>
          <w:rFonts w:eastAsia="Batang" w:hint="eastAsia"/>
          <w:lang w:eastAsia="ko-KR"/>
        </w:rPr>
        <w:t>such as the</w:t>
      </w:r>
      <w:r w:rsidR="00C34F23">
        <w:t xml:space="preserve"> advanced FMS described in literature [RD/6]. However this will be limited by the available hardware support onboard the UAS.</w:t>
      </w:r>
    </w:p>
    <w:p w:rsidR="00C34F23" w:rsidRDefault="00C34F23" w:rsidP="00847B92">
      <w:pPr>
        <w:spacing w:line="360" w:lineRule="auto"/>
      </w:pPr>
      <w:r>
        <w:t>Collision avoidance is no longer being considered due to lack of time.</w:t>
      </w:r>
    </w:p>
    <w:p w:rsidR="00C87F9A" w:rsidRDefault="00C87F9A" w:rsidP="00C87F9A">
      <w:pPr>
        <w:pStyle w:val="Heading2"/>
      </w:pPr>
      <w:bookmarkStart w:id="19" w:name="_Toc240435169"/>
      <w:r>
        <w:t>Project Future</w:t>
      </w:r>
      <w:bookmarkEnd w:id="19"/>
    </w:p>
    <w:p w:rsidR="00C30849" w:rsidRDefault="00C87F9A" w:rsidP="00F20F94">
      <w:pPr>
        <w:spacing w:line="360" w:lineRule="auto"/>
        <w:rPr>
          <w:b/>
        </w:rPr>
        <w:sectPr w:rsidR="00C30849" w:rsidSect="00C60570">
          <w:headerReference w:type="default" r:id="rId10"/>
          <w:footerReference w:type="default" r:id="rId11"/>
          <w:endnotePr>
            <w:numFmt w:val="lowerLetter"/>
          </w:endnotePr>
          <w:pgSz w:w="11907" w:h="16840" w:code="9"/>
          <w:pgMar w:top="1582" w:right="1021" w:bottom="1021" w:left="1412" w:header="731" w:footer="397" w:gutter="0"/>
          <w:cols w:space="720"/>
          <w:formProt w:val="0"/>
        </w:sectPr>
      </w:pPr>
      <w:r>
        <w:t xml:space="preserve">It is planned to complete PFMS integration as discussed in </w:t>
      </w:r>
      <w:r w:rsidR="009D3C5F">
        <w:fldChar w:fldCharType="begin"/>
      </w:r>
      <w:r w:rsidR="009D3C5F">
        <w:instrText xml:space="preserve"> REF _Ref240383498 \n \h  \* MERGEFORMAT </w:instrText>
      </w:r>
      <w:r w:rsidR="009D3C5F">
        <w:fldChar w:fldCharType="separate"/>
      </w:r>
      <w:r w:rsidR="00A16195">
        <w:t>4.2</w:t>
      </w:r>
      <w:r w:rsidR="009D3C5F">
        <w:fldChar w:fldCharType="end"/>
      </w:r>
      <w:r>
        <w:t xml:space="preserve">, and the weather considerations as per </w:t>
      </w:r>
      <w:r w:rsidR="009D3C5F">
        <w:fldChar w:fldCharType="begin"/>
      </w:r>
      <w:r w:rsidR="009D3C5F">
        <w:instrText xml:space="preserve"> REF _Ref240383552 \n \h  \* MERGEFORMAT </w:instrText>
      </w:r>
      <w:r w:rsidR="009D3C5F">
        <w:fldChar w:fldCharType="separate"/>
      </w:r>
      <w:r w:rsidR="00A16195">
        <w:t>4.3</w:t>
      </w:r>
      <w:r w:rsidR="009D3C5F">
        <w:fldChar w:fldCharType="end"/>
      </w:r>
      <w:r>
        <w:t>, by late September so validation can occur during the scheduled flight tests.</w:t>
      </w:r>
      <w:r w:rsidR="00F20F94" w:rsidRPr="00F20F94">
        <w:t xml:space="preserve"> </w:t>
      </w:r>
      <w:r w:rsidR="00F20F94">
        <w:t>A test and validation document is to be produced as per the work packages. It will also reflect the performance of the PFMS in comparison to simpler prediction methods, such as a 3DOF model.</w:t>
      </w:r>
    </w:p>
    <w:p w:rsidR="00C30849" w:rsidRPr="007D1E28" w:rsidRDefault="00C30849" w:rsidP="00C30849">
      <w:pPr>
        <w:pStyle w:val="Heading2"/>
      </w:pPr>
      <w:bookmarkStart w:id="20" w:name="_Toc240435170"/>
      <w:r w:rsidRPr="007D1E28">
        <w:lastRenderedPageBreak/>
        <w:t>Statement of Progress against Milestones</w:t>
      </w:r>
      <w:bookmarkEnd w:id="20"/>
    </w:p>
    <w:p w:rsidR="00C30849" w:rsidRPr="007D1E28" w:rsidRDefault="00C30849" w:rsidP="00C30849">
      <w:pPr>
        <w:spacing w:line="360" w:lineRule="auto"/>
      </w:pPr>
      <w:r w:rsidRPr="00C33CBB">
        <w:t xml:space="preserve">The following Gantt chart, </w:t>
      </w:r>
      <w:r w:rsidR="00070B6A">
        <w:fldChar w:fldCharType="begin"/>
      </w:r>
      <w:r w:rsidR="00070B6A">
        <w:instrText xml:space="preserve"> REF _Ref240436694 \h </w:instrText>
      </w:r>
      <w:r w:rsidR="00070B6A">
        <w:fldChar w:fldCharType="separate"/>
      </w:r>
      <w:r w:rsidR="00A16195" w:rsidRPr="004A09D3">
        <w:t xml:space="preserve">Figure </w:t>
      </w:r>
      <w:r w:rsidR="00A16195">
        <w:rPr>
          <w:noProof/>
        </w:rPr>
        <w:t>2</w:t>
      </w:r>
      <w:r w:rsidR="00070B6A">
        <w:fldChar w:fldCharType="end"/>
      </w:r>
      <w:r w:rsidRPr="00C33CBB">
        <w:t>, indicates the work packages that were structured to complete HLO-</w:t>
      </w:r>
      <w:r w:rsidR="007D1E28" w:rsidRPr="00C33CBB">
        <w:t>3</w:t>
      </w:r>
      <w:r w:rsidRPr="00C33CBB">
        <w:t xml:space="preserve"> and HLO-</w:t>
      </w:r>
      <w:r w:rsidR="007D1E28" w:rsidRPr="00C33CBB">
        <w:t>4</w:t>
      </w:r>
      <w:r w:rsidRPr="00C33CBB">
        <w:t xml:space="preserve"> during the </w:t>
      </w:r>
      <w:r w:rsidR="007D1E28" w:rsidRPr="00C33CBB">
        <w:t>second</w:t>
      </w:r>
      <w:r w:rsidRPr="00C33CBB">
        <w:t xml:space="preserve"> semester. It can be noted that delay </w:t>
      </w:r>
      <w:r w:rsidR="00CB6FC9">
        <w:t>was</w:t>
      </w:r>
      <w:r w:rsidRPr="00C33CBB">
        <w:t xml:space="preserve"> experienced with </w:t>
      </w:r>
      <w:r w:rsidR="007D1E28" w:rsidRPr="00C33CBB">
        <w:t>code implementation</w:t>
      </w:r>
      <w:r w:rsidR="00CB6FC9">
        <w:t xml:space="preserve"> WP-10</w:t>
      </w:r>
      <w:r w:rsidR="007D1E28" w:rsidRPr="00C33CBB">
        <w:t xml:space="preserve"> has holidays were initially scheduled for work and busy periods due to other university commitments. </w:t>
      </w:r>
      <w:r w:rsidR="00340153" w:rsidRPr="00C33CBB">
        <w:t>Time has been scheduled to work on the PFMS project and to amend the schedule.</w:t>
      </w:r>
      <w:r w:rsidR="002543CF" w:rsidRPr="00C33CBB">
        <w:t xml:space="preserve"> The schedule is as per the </w:t>
      </w:r>
      <w:r w:rsidR="002543CF" w:rsidRPr="00C33CBB">
        <w:rPr>
          <w:color w:val="auto"/>
        </w:rPr>
        <w:t>Project Management Plan [RD/2].</w:t>
      </w:r>
      <w:r w:rsidR="008D4492">
        <w:rPr>
          <w:color w:val="auto"/>
        </w:rPr>
        <w:t xml:space="preserve"> The completed elements are WP-10 and partially WP-11. There is confidence that WP-12 will be completed by its due date.</w:t>
      </w:r>
    </w:p>
    <w:p w:rsidR="00C30849" w:rsidRPr="004A09D3" w:rsidRDefault="008D4492" w:rsidP="008D4492">
      <w:pPr>
        <w:keepNext/>
        <w:jc w:val="center"/>
      </w:pPr>
      <w:r w:rsidRPr="004A09D3">
        <w:rPr>
          <w:noProof/>
          <w:snapToGrid/>
          <w:lang w:eastAsia="zh-CN"/>
        </w:rPr>
        <w:drawing>
          <wp:inline distT="0" distB="0" distL="0" distR="0">
            <wp:extent cx="8808672" cy="1686296"/>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l="13189" t="9764" r="13386" b="67402"/>
                    <a:stretch>
                      <a:fillRect/>
                    </a:stretch>
                  </pic:blipFill>
                  <pic:spPr bwMode="auto">
                    <a:xfrm>
                      <a:off x="0" y="0"/>
                      <a:ext cx="8833027" cy="1690959"/>
                    </a:xfrm>
                    <a:prstGeom prst="rect">
                      <a:avLst/>
                    </a:prstGeom>
                    <a:noFill/>
                    <a:ln w="9525">
                      <a:noFill/>
                      <a:miter lim="800000"/>
                      <a:headEnd/>
                      <a:tailEnd/>
                    </a:ln>
                  </pic:spPr>
                </pic:pic>
              </a:graphicData>
            </a:graphic>
          </wp:inline>
        </w:drawing>
      </w:r>
    </w:p>
    <w:p w:rsidR="00C30849" w:rsidRDefault="00C30849" w:rsidP="00C30849">
      <w:pPr>
        <w:pStyle w:val="Caption"/>
      </w:pPr>
      <w:bookmarkStart w:id="21" w:name="_Toc240435175"/>
      <w:bookmarkStart w:id="22" w:name="_Ref240436694"/>
      <w:r w:rsidRPr="004A09D3">
        <w:t xml:space="preserve">Figure </w:t>
      </w:r>
      <w:fldSimple w:instr=" SEQ Figure \* ARABIC ">
        <w:r w:rsidR="00A16195">
          <w:rPr>
            <w:noProof/>
          </w:rPr>
          <w:t>2</w:t>
        </w:r>
      </w:fldSimple>
      <w:bookmarkEnd w:id="22"/>
      <w:r w:rsidRPr="004A09D3">
        <w:t xml:space="preserve"> - Project Schedule for Semester 1</w:t>
      </w:r>
      <w:bookmarkEnd w:id="21"/>
    </w:p>
    <w:p w:rsidR="00C30849" w:rsidRPr="00D25221" w:rsidRDefault="00C30849" w:rsidP="00C30849">
      <w:pPr>
        <w:spacing w:line="360" w:lineRule="auto"/>
        <w:rPr>
          <w:highlight w:val="yellow"/>
        </w:rPr>
      </w:pPr>
    </w:p>
    <w:p w:rsidR="00C30849" w:rsidRPr="005C6A1E" w:rsidRDefault="00C30849" w:rsidP="00C30849">
      <w:pPr>
        <w:widowControl/>
        <w:spacing w:before="0" w:line="360" w:lineRule="auto"/>
        <w:jc w:val="left"/>
        <w:rPr>
          <w:color w:val="auto"/>
        </w:rPr>
        <w:sectPr w:rsidR="00C30849" w:rsidRPr="005C6A1E" w:rsidSect="00625479">
          <w:endnotePr>
            <w:numFmt w:val="lowerLetter"/>
          </w:endnotePr>
          <w:pgSz w:w="16840" w:h="11907" w:orient="landscape" w:code="9"/>
          <w:pgMar w:top="1021" w:right="1021" w:bottom="1412" w:left="1582" w:header="731" w:footer="397" w:gutter="0"/>
          <w:cols w:space="720"/>
          <w:formProt w:val="0"/>
        </w:sectPr>
      </w:pPr>
    </w:p>
    <w:p w:rsidR="00C30849" w:rsidRDefault="00C30849" w:rsidP="00D25221">
      <w:pPr>
        <w:pStyle w:val="Heading1"/>
      </w:pPr>
      <w:bookmarkStart w:id="23" w:name="_Toc240435171"/>
      <w:r>
        <w:lastRenderedPageBreak/>
        <w:t>Review Approach Taken</w:t>
      </w:r>
      <w:r w:rsidR="007D0368">
        <w:t xml:space="preserve"> and Associated Problems</w:t>
      </w:r>
      <w:bookmarkEnd w:id="23"/>
    </w:p>
    <w:p w:rsidR="00D25221" w:rsidRDefault="00C33CBB" w:rsidP="00C33CBB">
      <w:pPr>
        <w:spacing w:line="360" w:lineRule="auto"/>
      </w:pPr>
      <w:r>
        <w:t xml:space="preserve">The methodology </w:t>
      </w:r>
      <w:r w:rsidR="007D0368">
        <w:t>undertaken</w:t>
      </w:r>
      <w:r>
        <w:t xml:space="preserve"> </w:t>
      </w:r>
      <w:r w:rsidR="007D0368">
        <w:t xml:space="preserve">is as per the guidelines </w:t>
      </w:r>
      <w:r>
        <w:t>specified in the Project Management Plan</w:t>
      </w:r>
      <w:r w:rsidR="004A09D3">
        <w:t xml:space="preserve"> </w:t>
      </w:r>
      <w:r w:rsidR="007D0368" w:rsidRPr="00C33CBB">
        <w:rPr>
          <w:color w:val="auto"/>
        </w:rPr>
        <w:t>[RD/2]</w:t>
      </w:r>
      <w:r>
        <w:t>. Howev</w:t>
      </w:r>
      <w:r w:rsidR="007D0368">
        <w:t xml:space="preserve">er, due to changes of process for example no longer using the Real Time </w:t>
      </w:r>
      <w:proofErr w:type="gramStart"/>
      <w:r w:rsidR="007D0368">
        <w:t>W</w:t>
      </w:r>
      <w:r w:rsidR="0045061D">
        <w:t>orkshop</w:t>
      </w:r>
      <w:r w:rsidR="007D0368">
        <w:t xml:space="preserve">  and</w:t>
      </w:r>
      <w:proofErr w:type="gramEnd"/>
      <w:r w:rsidR="007D0368">
        <w:t xml:space="preserve"> the delaying of project work due to other commitments</w:t>
      </w:r>
      <w:r w:rsidR="0045061D">
        <w:t>,</w:t>
      </w:r>
      <w:r w:rsidR="007D0368">
        <w:t xml:space="preserve"> the guidelines have not been strictly followed. This has caused a delay with the project.</w:t>
      </w:r>
    </w:p>
    <w:p w:rsidR="007D0368" w:rsidRDefault="007D0368" w:rsidP="00C33CBB">
      <w:pPr>
        <w:spacing w:line="360" w:lineRule="auto"/>
      </w:pPr>
      <w:r>
        <w:t>To amend such a delay a schedule has been developed for the coming weeks to ensure the project is delivered completed and on time.</w:t>
      </w:r>
    </w:p>
    <w:p w:rsidR="007D0368" w:rsidRDefault="007D0368" w:rsidP="007D0368">
      <w:pPr>
        <w:spacing w:line="360" w:lineRule="auto"/>
      </w:pPr>
      <w:r>
        <w:t>It is important to note that the risk of other commitments was identified in the risk plan and the associated mitigation method is being used.</w:t>
      </w:r>
      <w:r w:rsidR="0045061D">
        <w:t xml:space="preserve"> In addition extra time was initially scheduled into the project plan for delays.</w:t>
      </w:r>
    </w:p>
    <w:p w:rsidR="00C30849" w:rsidRDefault="00C30849" w:rsidP="007D0368">
      <w:pPr>
        <w:pStyle w:val="Heading1"/>
      </w:pPr>
      <w:bookmarkStart w:id="24" w:name="_Toc240435172"/>
      <w:r>
        <w:lastRenderedPageBreak/>
        <w:t>Conclusions</w:t>
      </w:r>
      <w:bookmarkEnd w:id="24"/>
    </w:p>
    <w:p w:rsidR="00BD42BE" w:rsidRDefault="004A09D3" w:rsidP="00515EA8">
      <w:pPr>
        <w:pStyle w:val="BodyText"/>
      </w:pPr>
      <w:r w:rsidRPr="002808C2">
        <w:t>This document report</w:t>
      </w:r>
      <w:r>
        <w:t>ed</w:t>
      </w:r>
      <w:r w:rsidRPr="002808C2">
        <w:t xml:space="preserve"> on the current </w:t>
      </w:r>
      <w:r>
        <w:t>progress</w:t>
      </w:r>
      <w:r w:rsidRPr="002808C2">
        <w:t xml:space="preserve"> of the PFMS project.</w:t>
      </w:r>
      <w:r>
        <w:t xml:space="preserve"> The report explicitly detailed the progress made since Semester 1. It provides the methodologies undertaken to achieve HLO’s, the current delays due to the balance of university work and implementation changes, reports on current status against milestones and provides a </w:t>
      </w:r>
      <w:r w:rsidR="00BD42BE">
        <w:t>G</w:t>
      </w:r>
      <w:r>
        <w:t>an</w:t>
      </w:r>
      <w:r w:rsidR="00BD42BE">
        <w:t>t</w:t>
      </w:r>
      <w:r>
        <w:t xml:space="preserve">t chart of the progress and planned future progress. </w:t>
      </w:r>
    </w:p>
    <w:p w:rsidR="004A09D3" w:rsidRPr="004A09D3" w:rsidRDefault="00515EA8" w:rsidP="00515EA8">
      <w:pPr>
        <w:pStyle w:val="BodyText"/>
      </w:pPr>
      <w:r>
        <w:t>The report has summarised that there is confidence that the project will be completed on time, and that current delays will be overcome by rescheduling working periods.</w:t>
      </w:r>
      <w:r w:rsidR="00BD42BE">
        <w:t xml:space="preserve"> The PFMS is to be tested and validated during t</w:t>
      </w:r>
      <w:r w:rsidR="00F20F94">
        <w:t>he late September flight trials and a test and validation document is to be produced as per the PFMS work packages.</w:t>
      </w:r>
    </w:p>
    <w:p w:rsidR="00C30849" w:rsidRDefault="00C30849">
      <w:pPr>
        <w:widowControl/>
        <w:spacing w:before="0"/>
        <w:jc w:val="left"/>
        <w:rPr>
          <w:b/>
        </w:rPr>
      </w:pPr>
      <w:r>
        <w:br w:type="page"/>
      </w:r>
    </w:p>
    <w:p w:rsidR="009975F2" w:rsidRDefault="009975F2">
      <w:pPr>
        <w:pStyle w:val="Heading1"/>
      </w:pPr>
      <w:bookmarkStart w:id="25" w:name="_Toc240435173"/>
      <w:r>
        <w:lastRenderedPageBreak/>
        <w:t>Appendices</w:t>
      </w:r>
      <w:bookmarkEnd w:id="25"/>
    </w:p>
    <w:p w:rsidR="003F58CE" w:rsidRDefault="001362A2" w:rsidP="00CC3277">
      <w:proofErr w:type="gramStart"/>
      <w:r>
        <w:t>None.</w:t>
      </w:r>
      <w:proofErr w:type="gramEnd"/>
    </w:p>
    <w:sectPr w:rsidR="003F58CE" w:rsidSect="00C60570">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C16" w:rsidRDefault="00500C16">
      <w:pPr>
        <w:spacing w:before="0"/>
      </w:pPr>
      <w:r>
        <w:separator/>
      </w:r>
    </w:p>
  </w:endnote>
  <w:endnote w:type="continuationSeparator" w:id="0">
    <w:p w:rsidR="00500C16" w:rsidRDefault="00500C1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C16" w:rsidRPr="000D576B" w:rsidRDefault="00500C16">
    <w:pPr>
      <w:pStyle w:val="Footer"/>
      <w:tabs>
        <w:tab w:val="clear" w:pos="8306"/>
        <w:tab w:val="right" w:pos="8647"/>
      </w:tabs>
      <w:jc w:val="center"/>
      <w:rPr>
        <w:sz w:val="16"/>
      </w:rPr>
    </w:pPr>
    <w:r>
      <w:rPr>
        <w:sz w:val="16"/>
      </w:rPr>
      <w:t xml:space="preserve">· Last updated by </w:t>
    </w:r>
    <w:fldSimple w:instr=" AUTHOR  \* MERGEFORMAT ">
      <w:r w:rsidR="00A16195" w:rsidRPr="00A16195">
        <w:rPr>
          <w:noProof/>
          <w:sz w:val="16"/>
        </w:rPr>
        <w:t>Nicholas</w:t>
      </w:r>
      <w:r w:rsidR="00A16195">
        <w:rPr>
          <w:noProof/>
        </w:rPr>
        <w:t xml:space="preserve"> </w:t>
      </w:r>
      <w:r w:rsidR="00A16195" w:rsidRPr="00A16195">
        <w:rPr>
          <w:noProof/>
          <w:sz w:val="16"/>
        </w:rPr>
        <w:t>Rutherford</w:t>
      </w:r>
    </w:fldSimple>
    <w:r>
      <w:rPr>
        <w:sz w:val="16"/>
      </w:rPr>
      <w:t xml:space="preserve"> on </w:t>
    </w:r>
    <w:fldSimple w:instr=" SAVEDATE  \* MERGEFORMAT ">
      <w:r w:rsidR="00A16195" w:rsidRPr="00A16195">
        <w:rPr>
          <w:noProof/>
          <w:sz w:val="16"/>
        </w:rPr>
        <w:t>11/09/2009 12:49:00 PM</w:t>
      </w:r>
    </w:fldSimple>
    <w:r>
      <w:rPr>
        <w:sz w:val="16"/>
      </w:rPr>
      <w:t xml:space="preserve"> · Filename: </w:t>
    </w:r>
    <w:fldSimple w:instr=" FILENAME \* FirstCap \* MERGEFORMAT ">
      <w:r w:rsidR="00A16195" w:rsidRPr="00A16195">
        <w:rPr>
          <w:noProof/>
          <w:sz w:val="16"/>
        </w:rPr>
        <w:t>QUAS-PFMS-PR-0002.docx</w:t>
      </w:r>
    </w:fldSimple>
    <w:r>
      <w:rPr>
        <w:sz w:val="16"/>
      </w:rPr>
      <w:t xml:space="preserve"> · </w:t>
    </w:r>
    <w:proofErr w:type="spellStart"/>
    <w:r>
      <w:rPr>
        <w:sz w:val="16"/>
      </w:rPr>
      <w:t>FileSize</w:t>
    </w:r>
    <w:proofErr w:type="spellEnd"/>
    <w:r>
      <w:rPr>
        <w:sz w:val="16"/>
      </w:rPr>
      <w:t xml:space="preserve">; </w:t>
    </w:r>
    <w:fldSimple w:instr=" FILESIZE  \* MERGEFORMAT ">
      <w:r w:rsidR="007D0368" w:rsidRPr="007D0368">
        <w:rPr>
          <w:noProof/>
          <w:sz w:val="16"/>
        </w:rPr>
        <w:t>172293</w:t>
      </w:r>
    </w:fldSimple>
    <w:r>
      <w:rPr>
        <w:sz w:val="16"/>
      </w:rPr>
      <w:t xml:space="preserve"> bytes</w:t>
    </w:r>
    <w:r w:rsidRPr="00DD351F">
      <w:rPr>
        <w:sz w:val="16"/>
      </w:rPr>
      <w:t xml:space="preserve"> </w:t>
    </w:r>
    <w:r>
      <w:rPr>
        <w:sz w:val="16"/>
      </w:rPr>
      <w:t xml:space="preserve">· </w:t>
    </w:r>
    <w:r w:rsidRPr="00DD351F">
      <w:rPr>
        <w:sz w:val="16"/>
      </w:rPr>
      <w:t xml:space="preserve">Template: </w:t>
    </w:r>
    <w:fldSimple w:instr=" TEMPLATE  \* MERGEFORMAT ">
      <w:r w:rsidR="00A16195" w:rsidRPr="00A16195">
        <w:rPr>
          <w:noProof/>
          <w:sz w:val="16"/>
        </w:rPr>
        <w:t>Avionics PFMS.dotx</w:t>
      </w:r>
    </w:fldSimple>
    <w:r w:rsidRPr="00DD351F">
      <w:rPr>
        <w:noProof/>
        <w:sz w:val="16"/>
      </w:rPr>
      <w:t xml:space="preserve"> </w:t>
    </w:r>
    <w:r>
      <w:rPr>
        <w:noProof/>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C16" w:rsidRDefault="00500C16">
      <w:pPr>
        <w:spacing w:before="0"/>
      </w:pPr>
      <w:r>
        <w:separator/>
      </w:r>
    </w:p>
  </w:footnote>
  <w:footnote w:type="continuationSeparator" w:id="0">
    <w:p w:rsidR="00500C16" w:rsidRDefault="00500C1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500C16">
      <w:trPr>
        <w:cantSplit/>
        <w:jc w:val="center"/>
      </w:trPr>
      <w:tc>
        <w:tcPr>
          <w:tcW w:w="3579" w:type="dxa"/>
          <w:tcBorders>
            <w:top w:val="single" w:sz="6" w:space="0" w:color="auto"/>
            <w:left w:val="single" w:sz="6" w:space="0" w:color="auto"/>
            <w:bottom w:val="single" w:sz="6" w:space="0" w:color="auto"/>
            <w:right w:val="single" w:sz="6" w:space="0" w:color="auto"/>
          </w:tcBorders>
        </w:tcPr>
        <w:p w:rsidR="00500C16" w:rsidRDefault="00500C16">
          <w:pPr>
            <w:spacing w:before="60" w:after="60"/>
            <w:ind w:left="289"/>
            <w:jc w:val="center"/>
            <w:rPr>
              <w:sz w:val="26"/>
            </w:rPr>
          </w:pPr>
          <w:r>
            <w:rPr>
              <w:rFonts w:ascii="Times" w:hAnsi="Times"/>
              <w:b/>
              <w:noProof/>
              <w:snapToGrid/>
              <w:sz w:val="20"/>
              <w:lang w:eastAsia="zh-CN"/>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500C16" w:rsidRDefault="009D3C5F">
          <w:pPr>
            <w:jc w:val="center"/>
            <w:rPr>
              <w:bCs/>
              <w:spacing w:val="80"/>
              <w:sz w:val="32"/>
            </w:rPr>
          </w:pPr>
          <w:fldSimple w:instr=" SUBJECT  \* MERGEFORMAT ">
            <w:r w:rsidR="00A16195" w:rsidRPr="00A16195">
              <w:rPr>
                <w:bCs/>
                <w:spacing w:val="80"/>
                <w:sz w:val="32"/>
              </w:rPr>
              <w:t>QUT Avionics</w:t>
            </w:r>
          </w:fldSimple>
        </w:p>
        <w:p w:rsidR="00500C16" w:rsidRDefault="009D3C5F">
          <w:pPr>
            <w:jc w:val="center"/>
            <w:rPr>
              <w:rFonts w:ascii="Times" w:hAnsi="Times"/>
              <w:b/>
              <w:sz w:val="72"/>
            </w:rPr>
          </w:pPr>
          <w:fldSimple w:instr=" DOCPROPERTY &quot;Category&quot;  \* MERGEFORMAT ">
            <w:r w:rsidR="00A16195" w:rsidRPr="00A16195">
              <w:rPr>
                <w:rFonts w:ascii="Times" w:hAnsi="Times"/>
              </w:rPr>
              <w:t>QUAS Project</w:t>
            </w:r>
          </w:fldSimple>
        </w:p>
      </w:tc>
      <w:tc>
        <w:tcPr>
          <w:tcW w:w="3141" w:type="dxa"/>
          <w:tcBorders>
            <w:top w:val="single" w:sz="6" w:space="0" w:color="auto"/>
            <w:bottom w:val="single" w:sz="6" w:space="0" w:color="auto"/>
            <w:right w:val="single" w:sz="6" w:space="0" w:color="auto"/>
          </w:tcBorders>
        </w:tcPr>
        <w:p w:rsidR="00500C16" w:rsidRDefault="00500C16">
          <w:pPr>
            <w:tabs>
              <w:tab w:val="left" w:pos="1009"/>
            </w:tabs>
            <w:spacing w:before="0"/>
            <w:ind w:left="113"/>
            <w:rPr>
              <w:sz w:val="20"/>
            </w:rPr>
          </w:pPr>
          <w:r>
            <w:rPr>
              <w:sz w:val="20"/>
            </w:rPr>
            <w:t>Doc No:</w:t>
          </w:r>
          <w:r>
            <w:rPr>
              <w:sz w:val="20"/>
            </w:rPr>
            <w:tab/>
          </w:r>
          <w:fldSimple w:instr=" DOCPROPERTY &quot;Document number&quot;  \* MERGEFORMAT ">
            <w:r w:rsidR="00A16195" w:rsidRPr="00A16195">
              <w:rPr>
                <w:sz w:val="20"/>
              </w:rPr>
              <w:t>QUAS-PFMS-PR-0002</w:t>
            </w:r>
          </w:fldSimple>
        </w:p>
        <w:p w:rsidR="00500C16" w:rsidRDefault="00500C16">
          <w:pPr>
            <w:tabs>
              <w:tab w:val="left" w:pos="1009"/>
            </w:tabs>
            <w:spacing w:before="0"/>
            <w:ind w:left="112"/>
            <w:rPr>
              <w:sz w:val="20"/>
            </w:rPr>
          </w:pPr>
          <w:r>
            <w:rPr>
              <w:sz w:val="20"/>
            </w:rPr>
            <w:t>Issue:</w:t>
          </w:r>
          <w:r>
            <w:rPr>
              <w:sz w:val="20"/>
            </w:rPr>
            <w:tab/>
          </w:r>
          <w:fldSimple w:instr=" DOCPROPERTY &quot;Issue&quot;  \* MERGEFORMAT ">
            <w:r w:rsidR="00A16195" w:rsidRPr="00A16195">
              <w:rPr>
                <w:sz w:val="20"/>
              </w:rPr>
              <w:t>1.0</w:t>
            </w:r>
          </w:fldSimple>
        </w:p>
        <w:p w:rsidR="00500C16" w:rsidRDefault="00500C16">
          <w:pPr>
            <w:tabs>
              <w:tab w:val="left" w:pos="1009"/>
            </w:tabs>
            <w:spacing w:before="0"/>
            <w:ind w:left="112"/>
            <w:rPr>
              <w:sz w:val="20"/>
            </w:rPr>
          </w:pPr>
          <w:r>
            <w:rPr>
              <w:sz w:val="20"/>
            </w:rPr>
            <w:t>Page:</w:t>
          </w:r>
          <w:r>
            <w:rPr>
              <w:sz w:val="20"/>
            </w:rPr>
            <w:tab/>
          </w:r>
          <w:r w:rsidR="009D3C5F">
            <w:rPr>
              <w:sz w:val="20"/>
            </w:rPr>
            <w:fldChar w:fldCharType="begin"/>
          </w:r>
          <w:r>
            <w:rPr>
              <w:sz w:val="20"/>
            </w:rPr>
            <w:instrText>page \\* arabic</w:instrText>
          </w:r>
          <w:r w:rsidR="009D3C5F">
            <w:rPr>
              <w:sz w:val="20"/>
            </w:rPr>
            <w:fldChar w:fldCharType="separate"/>
          </w:r>
          <w:r w:rsidR="00A16195">
            <w:rPr>
              <w:noProof/>
              <w:sz w:val="20"/>
            </w:rPr>
            <w:t>14</w:t>
          </w:r>
          <w:r w:rsidR="009D3C5F">
            <w:rPr>
              <w:sz w:val="20"/>
            </w:rPr>
            <w:fldChar w:fldCharType="end"/>
          </w:r>
          <w:r>
            <w:rPr>
              <w:sz w:val="20"/>
            </w:rPr>
            <w:t xml:space="preserve"> </w:t>
          </w:r>
          <w:r>
            <w:rPr>
              <w:sz w:val="20"/>
            </w:rPr>
            <w:tab/>
            <w:t xml:space="preserve">of </w:t>
          </w:r>
          <w:r>
            <w:rPr>
              <w:sz w:val="20"/>
            </w:rPr>
            <w:tab/>
          </w:r>
          <w:fldSimple w:instr=" NUMPAGES  \* MERGEFORMAT ">
            <w:r w:rsidR="00A16195" w:rsidRPr="00A16195">
              <w:rPr>
                <w:noProof/>
                <w:sz w:val="20"/>
              </w:rPr>
              <w:t>14</w:t>
            </w:r>
          </w:fldSimple>
        </w:p>
        <w:p w:rsidR="00500C16" w:rsidRDefault="00500C16" w:rsidP="00BA5BA7">
          <w:pPr>
            <w:tabs>
              <w:tab w:val="left" w:pos="1009"/>
            </w:tabs>
            <w:spacing w:before="0" w:after="120"/>
            <w:ind w:left="113"/>
            <w:rPr>
              <w:sz w:val="22"/>
            </w:rPr>
          </w:pPr>
          <w:r>
            <w:rPr>
              <w:sz w:val="20"/>
            </w:rPr>
            <w:t>Date:</w:t>
          </w:r>
          <w:r>
            <w:rPr>
              <w:sz w:val="20"/>
            </w:rPr>
            <w:tab/>
          </w:r>
          <w:fldSimple w:instr=" DOCPROPERTY &quot;Date completed&quot;  \* MERGEFORMAT ">
            <w:r w:rsidR="00A16195" w:rsidRPr="00A16195">
              <w:rPr>
                <w:sz w:val="20"/>
              </w:rPr>
              <w:t>11/09/2009</w:t>
            </w:r>
          </w:fldSimple>
        </w:p>
      </w:tc>
    </w:tr>
  </w:tbl>
  <w:p w:rsidR="00500C16" w:rsidRDefault="00500C16">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6ACD1867"/>
    <w:multiLevelType w:val="hybridMultilevel"/>
    <w:tmpl w:val="7520EBB2"/>
    <w:lvl w:ilvl="0" w:tplc="18525BDC">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1" fillcolor="white">
      <v:fill color="white"/>
    </o:shapedefaults>
  </w:hdrShapeDefaults>
  <w:footnotePr>
    <w:footnote w:id="-1"/>
    <w:footnote w:id="0"/>
  </w:footnotePr>
  <w:endnotePr>
    <w:numFmt w:val="lowerLetter"/>
    <w:endnote w:id="-1"/>
    <w:endnote w:id="0"/>
  </w:endnotePr>
  <w:compat>
    <w:useFELayout/>
  </w:compat>
  <w:rsids>
    <w:rsidRoot w:val="00416F52"/>
    <w:rsid w:val="00001D59"/>
    <w:rsid w:val="00011E9B"/>
    <w:rsid w:val="000128D0"/>
    <w:rsid w:val="000203E2"/>
    <w:rsid w:val="00063B62"/>
    <w:rsid w:val="00066930"/>
    <w:rsid w:val="00070ABF"/>
    <w:rsid w:val="00070B6A"/>
    <w:rsid w:val="00077302"/>
    <w:rsid w:val="00085193"/>
    <w:rsid w:val="000877BA"/>
    <w:rsid w:val="00087A88"/>
    <w:rsid w:val="00091F3D"/>
    <w:rsid w:val="00097B68"/>
    <w:rsid w:val="000B04C1"/>
    <w:rsid w:val="000C61C9"/>
    <w:rsid w:val="000D09AB"/>
    <w:rsid w:val="000D1F5D"/>
    <w:rsid w:val="000D576B"/>
    <w:rsid w:val="000E4E1C"/>
    <w:rsid w:val="000E616B"/>
    <w:rsid w:val="000F03E3"/>
    <w:rsid w:val="001016F6"/>
    <w:rsid w:val="0012129D"/>
    <w:rsid w:val="001212FA"/>
    <w:rsid w:val="001268C8"/>
    <w:rsid w:val="00131948"/>
    <w:rsid w:val="00133B71"/>
    <w:rsid w:val="001362A2"/>
    <w:rsid w:val="00140AFB"/>
    <w:rsid w:val="00144F91"/>
    <w:rsid w:val="0015221B"/>
    <w:rsid w:val="001601CE"/>
    <w:rsid w:val="00181409"/>
    <w:rsid w:val="0018345D"/>
    <w:rsid w:val="00183CA5"/>
    <w:rsid w:val="00186B49"/>
    <w:rsid w:val="001874F1"/>
    <w:rsid w:val="001A1EAA"/>
    <w:rsid w:val="001A2BCC"/>
    <w:rsid w:val="001C0A43"/>
    <w:rsid w:val="001D03EC"/>
    <w:rsid w:val="001E3853"/>
    <w:rsid w:val="001F5D72"/>
    <w:rsid w:val="001F644D"/>
    <w:rsid w:val="00202578"/>
    <w:rsid w:val="00222647"/>
    <w:rsid w:val="002256A5"/>
    <w:rsid w:val="0022664B"/>
    <w:rsid w:val="002305A9"/>
    <w:rsid w:val="002323F6"/>
    <w:rsid w:val="00234576"/>
    <w:rsid w:val="00252CD1"/>
    <w:rsid w:val="002543CF"/>
    <w:rsid w:val="00262AA7"/>
    <w:rsid w:val="00265C15"/>
    <w:rsid w:val="00277CC8"/>
    <w:rsid w:val="002808C2"/>
    <w:rsid w:val="002839D8"/>
    <w:rsid w:val="00287280"/>
    <w:rsid w:val="002A1AE3"/>
    <w:rsid w:val="002A4041"/>
    <w:rsid w:val="002A6001"/>
    <w:rsid w:val="002C0E89"/>
    <w:rsid w:val="002C4698"/>
    <w:rsid w:val="002C578D"/>
    <w:rsid w:val="002D644C"/>
    <w:rsid w:val="002F3EC4"/>
    <w:rsid w:val="0030698A"/>
    <w:rsid w:val="0031006C"/>
    <w:rsid w:val="00320199"/>
    <w:rsid w:val="00332FE8"/>
    <w:rsid w:val="0033389E"/>
    <w:rsid w:val="003344CC"/>
    <w:rsid w:val="00340153"/>
    <w:rsid w:val="003401DB"/>
    <w:rsid w:val="0034451B"/>
    <w:rsid w:val="00370982"/>
    <w:rsid w:val="00372231"/>
    <w:rsid w:val="00372350"/>
    <w:rsid w:val="003834BC"/>
    <w:rsid w:val="0039175A"/>
    <w:rsid w:val="003A4B4C"/>
    <w:rsid w:val="003A550A"/>
    <w:rsid w:val="003B21A6"/>
    <w:rsid w:val="003C0864"/>
    <w:rsid w:val="003C3939"/>
    <w:rsid w:val="003C6FD3"/>
    <w:rsid w:val="003D0F23"/>
    <w:rsid w:val="003D155E"/>
    <w:rsid w:val="003E5D5B"/>
    <w:rsid w:val="003E6E4F"/>
    <w:rsid w:val="003F58CE"/>
    <w:rsid w:val="003F60D8"/>
    <w:rsid w:val="00403252"/>
    <w:rsid w:val="00405B8C"/>
    <w:rsid w:val="00416F52"/>
    <w:rsid w:val="00420F84"/>
    <w:rsid w:val="00422862"/>
    <w:rsid w:val="0043655E"/>
    <w:rsid w:val="004367EF"/>
    <w:rsid w:val="0045061D"/>
    <w:rsid w:val="00460F23"/>
    <w:rsid w:val="00463F8D"/>
    <w:rsid w:val="00472E1E"/>
    <w:rsid w:val="00473506"/>
    <w:rsid w:val="00477662"/>
    <w:rsid w:val="00481913"/>
    <w:rsid w:val="00484F76"/>
    <w:rsid w:val="00485AA8"/>
    <w:rsid w:val="00486920"/>
    <w:rsid w:val="00496D17"/>
    <w:rsid w:val="004A09D3"/>
    <w:rsid w:val="004A150B"/>
    <w:rsid w:val="004A5988"/>
    <w:rsid w:val="004B163C"/>
    <w:rsid w:val="004B42F3"/>
    <w:rsid w:val="004B6D51"/>
    <w:rsid w:val="004C2113"/>
    <w:rsid w:val="004C545E"/>
    <w:rsid w:val="004C557D"/>
    <w:rsid w:val="004E310E"/>
    <w:rsid w:val="00500C16"/>
    <w:rsid w:val="00515EA8"/>
    <w:rsid w:val="00550F7E"/>
    <w:rsid w:val="00565B0D"/>
    <w:rsid w:val="00567C79"/>
    <w:rsid w:val="00571645"/>
    <w:rsid w:val="0059569F"/>
    <w:rsid w:val="0059756D"/>
    <w:rsid w:val="005A3BFD"/>
    <w:rsid w:val="005A776F"/>
    <w:rsid w:val="005B2534"/>
    <w:rsid w:val="005B7753"/>
    <w:rsid w:val="005C0A06"/>
    <w:rsid w:val="005C6A1E"/>
    <w:rsid w:val="005D035F"/>
    <w:rsid w:val="005D07F9"/>
    <w:rsid w:val="005E2AE7"/>
    <w:rsid w:val="005F23A3"/>
    <w:rsid w:val="005F6026"/>
    <w:rsid w:val="005F7430"/>
    <w:rsid w:val="00600375"/>
    <w:rsid w:val="0060315D"/>
    <w:rsid w:val="00607E0E"/>
    <w:rsid w:val="00612A52"/>
    <w:rsid w:val="00616A2E"/>
    <w:rsid w:val="00624B25"/>
    <w:rsid w:val="00624B7A"/>
    <w:rsid w:val="00625479"/>
    <w:rsid w:val="006362AA"/>
    <w:rsid w:val="00666B38"/>
    <w:rsid w:val="00673605"/>
    <w:rsid w:val="00677544"/>
    <w:rsid w:val="00692AFF"/>
    <w:rsid w:val="00697022"/>
    <w:rsid w:val="006A09F8"/>
    <w:rsid w:val="006D7547"/>
    <w:rsid w:val="006E1C75"/>
    <w:rsid w:val="006E1D88"/>
    <w:rsid w:val="006E3967"/>
    <w:rsid w:val="006F7065"/>
    <w:rsid w:val="00722FC3"/>
    <w:rsid w:val="00731C32"/>
    <w:rsid w:val="00732617"/>
    <w:rsid w:val="007373E0"/>
    <w:rsid w:val="0074617D"/>
    <w:rsid w:val="00752895"/>
    <w:rsid w:val="00752B9E"/>
    <w:rsid w:val="00757AB7"/>
    <w:rsid w:val="00757E13"/>
    <w:rsid w:val="00757E65"/>
    <w:rsid w:val="00763791"/>
    <w:rsid w:val="00780470"/>
    <w:rsid w:val="00782CF2"/>
    <w:rsid w:val="007860CC"/>
    <w:rsid w:val="00790A34"/>
    <w:rsid w:val="007A561B"/>
    <w:rsid w:val="007B0132"/>
    <w:rsid w:val="007B18D8"/>
    <w:rsid w:val="007B6219"/>
    <w:rsid w:val="007B6DC9"/>
    <w:rsid w:val="007D0368"/>
    <w:rsid w:val="007D1E28"/>
    <w:rsid w:val="007E0328"/>
    <w:rsid w:val="007F29E9"/>
    <w:rsid w:val="0080217C"/>
    <w:rsid w:val="008024F9"/>
    <w:rsid w:val="008133F6"/>
    <w:rsid w:val="00814119"/>
    <w:rsid w:val="008270C2"/>
    <w:rsid w:val="00837E8F"/>
    <w:rsid w:val="008401BE"/>
    <w:rsid w:val="008420A0"/>
    <w:rsid w:val="00843B98"/>
    <w:rsid w:val="00847B92"/>
    <w:rsid w:val="00853FA9"/>
    <w:rsid w:val="00855B9A"/>
    <w:rsid w:val="0086701C"/>
    <w:rsid w:val="00876166"/>
    <w:rsid w:val="008823AC"/>
    <w:rsid w:val="008A0661"/>
    <w:rsid w:val="008A3D0F"/>
    <w:rsid w:val="008A4D0F"/>
    <w:rsid w:val="008B1F32"/>
    <w:rsid w:val="008B41CA"/>
    <w:rsid w:val="008D2912"/>
    <w:rsid w:val="008D3FBB"/>
    <w:rsid w:val="008D4492"/>
    <w:rsid w:val="008E06D6"/>
    <w:rsid w:val="008E42CA"/>
    <w:rsid w:val="00900C53"/>
    <w:rsid w:val="009030E0"/>
    <w:rsid w:val="00910D38"/>
    <w:rsid w:val="009212CC"/>
    <w:rsid w:val="00922C3B"/>
    <w:rsid w:val="0092472F"/>
    <w:rsid w:val="00955811"/>
    <w:rsid w:val="00960A95"/>
    <w:rsid w:val="00974235"/>
    <w:rsid w:val="00987C7B"/>
    <w:rsid w:val="00990409"/>
    <w:rsid w:val="00991AE6"/>
    <w:rsid w:val="009926D6"/>
    <w:rsid w:val="009946BB"/>
    <w:rsid w:val="009957D7"/>
    <w:rsid w:val="009975F2"/>
    <w:rsid w:val="009A1012"/>
    <w:rsid w:val="009D3C5F"/>
    <w:rsid w:val="009E210C"/>
    <w:rsid w:val="009E5356"/>
    <w:rsid w:val="009E75E9"/>
    <w:rsid w:val="009E7D66"/>
    <w:rsid w:val="009F15B5"/>
    <w:rsid w:val="009F448D"/>
    <w:rsid w:val="009F631A"/>
    <w:rsid w:val="009F71DD"/>
    <w:rsid w:val="00A03DC0"/>
    <w:rsid w:val="00A10F36"/>
    <w:rsid w:val="00A121B2"/>
    <w:rsid w:val="00A16195"/>
    <w:rsid w:val="00A2107D"/>
    <w:rsid w:val="00A326B8"/>
    <w:rsid w:val="00A4718B"/>
    <w:rsid w:val="00A52286"/>
    <w:rsid w:val="00A57E2A"/>
    <w:rsid w:val="00A73A6D"/>
    <w:rsid w:val="00A7413E"/>
    <w:rsid w:val="00A755EE"/>
    <w:rsid w:val="00A84787"/>
    <w:rsid w:val="00A96545"/>
    <w:rsid w:val="00AA2DBD"/>
    <w:rsid w:val="00AA6A2E"/>
    <w:rsid w:val="00AC40C1"/>
    <w:rsid w:val="00AE4691"/>
    <w:rsid w:val="00AF07ED"/>
    <w:rsid w:val="00AF60D2"/>
    <w:rsid w:val="00B14937"/>
    <w:rsid w:val="00B226D0"/>
    <w:rsid w:val="00B24324"/>
    <w:rsid w:val="00B40938"/>
    <w:rsid w:val="00B432D0"/>
    <w:rsid w:val="00B51ECE"/>
    <w:rsid w:val="00B61D1D"/>
    <w:rsid w:val="00B63F40"/>
    <w:rsid w:val="00B74CF6"/>
    <w:rsid w:val="00B84953"/>
    <w:rsid w:val="00B868C8"/>
    <w:rsid w:val="00B979C0"/>
    <w:rsid w:val="00BA5BA7"/>
    <w:rsid w:val="00BB7B88"/>
    <w:rsid w:val="00BC3C14"/>
    <w:rsid w:val="00BD42BE"/>
    <w:rsid w:val="00BE2E75"/>
    <w:rsid w:val="00BF0495"/>
    <w:rsid w:val="00BF09C9"/>
    <w:rsid w:val="00BF4409"/>
    <w:rsid w:val="00C04741"/>
    <w:rsid w:val="00C072B5"/>
    <w:rsid w:val="00C131A9"/>
    <w:rsid w:val="00C20510"/>
    <w:rsid w:val="00C2083C"/>
    <w:rsid w:val="00C22B25"/>
    <w:rsid w:val="00C30849"/>
    <w:rsid w:val="00C30A56"/>
    <w:rsid w:val="00C33CBB"/>
    <w:rsid w:val="00C34F23"/>
    <w:rsid w:val="00C407C6"/>
    <w:rsid w:val="00C42122"/>
    <w:rsid w:val="00C60570"/>
    <w:rsid w:val="00C6078B"/>
    <w:rsid w:val="00C63FB8"/>
    <w:rsid w:val="00C653C5"/>
    <w:rsid w:val="00C71003"/>
    <w:rsid w:val="00C84DAA"/>
    <w:rsid w:val="00C85B48"/>
    <w:rsid w:val="00C86D33"/>
    <w:rsid w:val="00C87F9A"/>
    <w:rsid w:val="00CA367D"/>
    <w:rsid w:val="00CB3071"/>
    <w:rsid w:val="00CB3165"/>
    <w:rsid w:val="00CB5952"/>
    <w:rsid w:val="00CB6FC9"/>
    <w:rsid w:val="00CC3277"/>
    <w:rsid w:val="00CC3CDF"/>
    <w:rsid w:val="00CD04F1"/>
    <w:rsid w:val="00CD0573"/>
    <w:rsid w:val="00CD2F14"/>
    <w:rsid w:val="00CD4106"/>
    <w:rsid w:val="00CD6FA5"/>
    <w:rsid w:val="00D05086"/>
    <w:rsid w:val="00D20932"/>
    <w:rsid w:val="00D24C34"/>
    <w:rsid w:val="00D25221"/>
    <w:rsid w:val="00D34F0C"/>
    <w:rsid w:val="00D43A76"/>
    <w:rsid w:val="00D61810"/>
    <w:rsid w:val="00D625A6"/>
    <w:rsid w:val="00D83AC1"/>
    <w:rsid w:val="00D859F0"/>
    <w:rsid w:val="00D86CF8"/>
    <w:rsid w:val="00D953BC"/>
    <w:rsid w:val="00D95C7D"/>
    <w:rsid w:val="00D96C30"/>
    <w:rsid w:val="00DA04D3"/>
    <w:rsid w:val="00DC426B"/>
    <w:rsid w:val="00DC4E5E"/>
    <w:rsid w:val="00DD351F"/>
    <w:rsid w:val="00DD77CD"/>
    <w:rsid w:val="00DF1407"/>
    <w:rsid w:val="00E033AF"/>
    <w:rsid w:val="00E07253"/>
    <w:rsid w:val="00E223B6"/>
    <w:rsid w:val="00E232A5"/>
    <w:rsid w:val="00E33D98"/>
    <w:rsid w:val="00E33DAB"/>
    <w:rsid w:val="00E3437E"/>
    <w:rsid w:val="00E46613"/>
    <w:rsid w:val="00E54814"/>
    <w:rsid w:val="00E550BA"/>
    <w:rsid w:val="00E57704"/>
    <w:rsid w:val="00E63A09"/>
    <w:rsid w:val="00E8482D"/>
    <w:rsid w:val="00E9450B"/>
    <w:rsid w:val="00E96ABD"/>
    <w:rsid w:val="00E979E1"/>
    <w:rsid w:val="00E97C60"/>
    <w:rsid w:val="00EA2068"/>
    <w:rsid w:val="00EA236D"/>
    <w:rsid w:val="00EA3B70"/>
    <w:rsid w:val="00EA70D9"/>
    <w:rsid w:val="00EB756E"/>
    <w:rsid w:val="00EC1E4C"/>
    <w:rsid w:val="00EC7A45"/>
    <w:rsid w:val="00EE4678"/>
    <w:rsid w:val="00EF0FC5"/>
    <w:rsid w:val="00EF41C7"/>
    <w:rsid w:val="00F10E95"/>
    <w:rsid w:val="00F12494"/>
    <w:rsid w:val="00F13019"/>
    <w:rsid w:val="00F14192"/>
    <w:rsid w:val="00F17524"/>
    <w:rsid w:val="00F17FF8"/>
    <w:rsid w:val="00F20F94"/>
    <w:rsid w:val="00F25D0E"/>
    <w:rsid w:val="00F30B87"/>
    <w:rsid w:val="00F30E1E"/>
    <w:rsid w:val="00F3126C"/>
    <w:rsid w:val="00F314F8"/>
    <w:rsid w:val="00F34BA3"/>
    <w:rsid w:val="00F43DB7"/>
    <w:rsid w:val="00F45AA4"/>
    <w:rsid w:val="00F53A0A"/>
    <w:rsid w:val="00F67F96"/>
    <w:rsid w:val="00F72E2D"/>
    <w:rsid w:val="00F75096"/>
    <w:rsid w:val="00F86AB0"/>
    <w:rsid w:val="00F92046"/>
    <w:rsid w:val="00F96730"/>
    <w:rsid w:val="00F97A2D"/>
    <w:rsid w:val="00FA34DB"/>
    <w:rsid w:val="00FB24F2"/>
    <w:rsid w:val="00FB31FE"/>
    <w:rsid w:val="00FC6820"/>
    <w:rsid w:val="00FD4129"/>
    <w:rsid w:val="00FE2A86"/>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0570"/>
    <w:pPr>
      <w:keepNext/>
      <w:pageBreakBefore/>
      <w:numPr>
        <w:numId w:val="1"/>
      </w:numPr>
      <w:tabs>
        <w:tab w:val="clear" w:pos="716"/>
        <w:tab w:val="num" w:pos="432"/>
      </w:tabs>
      <w:spacing w:before="240" w:after="120"/>
      <w:ind w:left="431" w:hanging="431"/>
      <w:outlineLvl w:val="0"/>
    </w:pPr>
    <w:rPr>
      <w:b/>
      <w:kern w:val="28"/>
    </w:rPr>
  </w:style>
  <w:style w:type="paragraph" w:styleId="Heading2">
    <w:name w:val="heading 2"/>
    <w:basedOn w:val="Normal"/>
    <w:next w:val="Normal"/>
    <w:autoRedefine/>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C60570"/>
    <w:pPr>
      <w:keepNext/>
      <w:numPr>
        <w:ilvl w:val="2"/>
        <w:numId w:val="1"/>
      </w:numPr>
      <w:spacing w:before="240" w:after="120"/>
      <w:outlineLvl w:val="2"/>
    </w:pPr>
    <w:rPr>
      <w:b/>
    </w:rPr>
  </w:style>
  <w:style w:type="paragraph" w:styleId="Heading4">
    <w:name w:val="heading 4"/>
    <w:basedOn w:val="Normal"/>
    <w:next w:val="Normal"/>
    <w:autoRedefine/>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C60570"/>
    <w:pPr>
      <w:numPr>
        <w:ilvl w:val="4"/>
        <w:numId w:val="1"/>
      </w:numPr>
      <w:spacing w:before="240" w:after="60"/>
      <w:outlineLvl w:val="4"/>
    </w:pPr>
    <w:rPr>
      <w:b/>
    </w:rPr>
  </w:style>
  <w:style w:type="paragraph" w:styleId="Heading6">
    <w:name w:val="heading 6"/>
    <w:basedOn w:val="Normal"/>
    <w:next w:val="Normal"/>
    <w:autoRedefine/>
    <w:qFormat/>
    <w:rsid w:val="00C60570"/>
    <w:pPr>
      <w:numPr>
        <w:ilvl w:val="5"/>
        <w:numId w:val="1"/>
      </w:numPr>
      <w:spacing w:before="240" w:after="60"/>
      <w:outlineLvl w:val="5"/>
    </w:pPr>
    <w:rPr>
      <w:b/>
    </w:rPr>
  </w:style>
  <w:style w:type="paragraph" w:styleId="Heading7">
    <w:name w:val="heading 7"/>
    <w:basedOn w:val="Normal"/>
    <w:next w:val="Normal"/>
    <w:autoRedefine/>
    <w:qFormat/>
    <w:rsid w:val="00C60570"/>
    <w:pPr>
      <w:numPr>
        <w:ilvl w:val="6"/>
        <w:numId w:val="1"/>
      </w:numPr>
      <w:spacing w:before="240" w:after="60"/>
      <w:outlineLvl w:val="6"/>
    </w:pPr>
    <w:rPr>
      <w:b/>
    </w:rPr>
  </w:style>
  <w:style w:type="paragraph" w:styleId="Heading8">
    <w:name w:val="heading 8"/>
    <w:basedOn w:val="Normal"/>
    <w:next w:val="Normal"/>
    <w:autoRedefine/>
    <w:qFormat/>
    <w:rsid w:val="00C60570"/>
    <w:pPr>
      <w:numPr>
        <w:ilvl w:val="7"/>
        <w:numId w:val="1"/>
      </w:numPr>
      <w:spacing w:before="240" w:after="60"/>
      <w:outlineLvl w:val="7"/>
    </w:pPr>
    <w:rPr>
      <w:b/>
    </w:rPr>
  </w:style>
  <w:style w:type="paragraph" w:styleId="Heading9">
    <w:name w:val="heading 9"/>
    <w:basedOn w:val="Normal"/>
    <w:next w:val="Normal"/>
    <w:autoRedefine/>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BF4409"/>
    <w:rPr>
      <w:sz w:val="24"/>
      <w:lang w:eastAsia="en-US"/>
    </w:rPr>
  </w:style>
  <w:style w:type="table" w:styleId="TableGrid">
    <w:name w:val="Table Grid"/>
    <w:basedOn w:val="TableNormal"/>
    <w:uiPriority w:val="59"/>
    <w:rsid w:val="00A75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FMSProject">
    <w:name w:val="PFMS Project"/>
    <w:basedOn w:val="TableNormal"/>
    <w:uiPriority w:val="99"/>
    <w:qFormat/>
    <w:rsid w:val="00A7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000000" w:themeFill="text1"/>
      </w:tcPr>
    </w:tblStylePr>
  </w:style>
  <w:style w:type="character" w:customStyle="1" w:styleId="fnt0">
    <w:name w:val="fnt0"/>
    <w:basedOn w:val="DefaultParagraphFont"/>
    <w:rsid w:val="002256A5"/>
  </w:style>
  <w:style w:type="paragraph" w:styleId="ListParagraph">
    <w:name w:val="List Paragraph"/>
    <w:basedOn w:val="Normal"/>
    <w:uiPriority w:val="34"/>
    <w:qFormat/>
    <w:rsid w:val="00EA2068"/>
    <w:pPr>
      <w:ind w:left="720"/>
      <w:contextualSpacing/>
    </w:pPr>
  </w:style>
  <w:style w:type="character" w:styleId="Emphasis">
    <w:name w:val="Emphasis"/>
    <w:basedOn w:val="DefaultParagraphFont"/>
    <w:uiPriority w:val="20"/>
    <w:qFormat/>
    <w:rsid w:val="0018140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Desktop\SVN\docproject\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79E92-4756-4F49-A0B6-4925F48C4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PFMS.dotx</Template>
  <TotalTime>587</TotalTime>
  <Pages>14</Pages>
  <Words>2137</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Predictive Flight Management System, Progress Report</vt:lpstr>
    </vt:vector>
  </TitlesOfParts>
  <Manager>Dr Luis Mejias</Manager>
  <Company>Queensland University of Technology</Company>
  <LinksUpToDate>false</LinksUpToDate>
  <CharactersWithSpaces>15532</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Progress Report</dc:title>
  <dc:subject>QUT Avionics</dc:subject>
  <dc:creator>Nicholas Rutherford</dc:creator>
  <cp:lastModifiedBy>labuser</cp:lastModifiedBy>
  <cp:revision>48</cp:revision>
  <cp:lastPrinted>2009-09-11T02:49:00Z</cp:lastPrinted>
  <dcterms:created xsi:type="dcterms:W3CDTF">2009-06-05T05:52:00Z</dcterms:created>
  <dcterms:modified xsi:type="dcterms:W3CDTF">2009-09-11T02:50:00Z</dcterms:modified>
  <cp:category>QUAS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QUAS Project</vt:lpwstr>
  </property>
  <property fmtid="{D5CDD505-2E9C-101B-9397-08002B2CF9AE}" pid="3" name="Date completed">
    <vt:lpwstr>11/09/2009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QUAS-PFMS-PR-0002</vt:lpwstr>
  </property>
  <property fmtid="{D5CDD505-2E9C-101B-9397-08002B2CF9AE}" pid="8" name="Issue">
    <vt:lpwstr>1.0</vt:lpwstr>
  </property>
  <property fmtid="{D5CDD505-2E9C-101B-9397-08002B2CF9AE}" pid="9" name="Student_Manager">
    <vt:lpwstr>Nicholas Rutherford</vt:lpwstr>
  </property>
</Properties>
</file>